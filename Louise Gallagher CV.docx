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0408413"/>
        <w:docPartObj>
          <w:docPartGallery w:val="Cover Pages"/>
          <w:docPartUnique/>
        </w:docPartObj>
      </w:sdtPr>
      <w:sdtEndPr>
        <w:rPr>
          <w:noProof/>
        </w:rPr>
      </w:sdtEndPr>
      <w:sdtContent>
        <w:p w14:paraId="1AEC6078" w14:textId="77777777" w:rsidR="00553308" w:rsidRDefault="00553308" w:rsidP="00553308"/>
        <w:p w14:paraId="497E3905" w14:textId="77777777" w:rsidR="00553308" w:rsidRDefault="00553308" w:rsidP="00553308"/>
        <w:p w14:paraId="61D0B41C" w14:textId="77777777" w:rsidR="00553308" w:rsidRDefault="00553308" w:rsidP="00553308"/>
        <w:p w14:paraId="2B0EF7FB" w14:textId="77777777" w:rsidR="00553308" w:rsidRDefault="00553308" w:rsidP="00553308"/>
        <w:p w14:paraId="1B4802F6" w14:textId="77777777" w:rsidR="00553308" w:rsidRDefault="00553308" w:rsidP="00553308"/>
        <w:p w14:paraId="5EC116D0" w14:textId="77777777" w:rsidR="00553308" w:rsidRPr="00B93015" w:rsidRDefault="00553308" w:rsidP="009D745D">
          <w:pPr>
            <w:rPr>
              <w:rFonts w:ascii="Quire Sans" w:hAnsi="Quire Sans" w:cs="Quire Sans"/>
              <w:sz w:val="24"/>
              <w:szCs w:val="24"/>
            </w:rPr>
          </w:pPr>
          <w:r w:rsidRPr="00B93015">
            <w:rPr>
              <w:rFonts w:ascii="Quire Sans" w:hAnsi="Quire Sans" w:cs="Quire Sans"/>
              <w:sz w:val="24"/>
              <w:szCs w:val="24"/>
            </w:rPr>
            <w:t>Louise Gallagher</w:t>
          </w:r>
        </w:p>
        <w:p w14:paraId="30951131" w14:textId="77777777" w:rsidR="00553308" w:rsidRPr="00B93015" w:rsidRDefault="00553308" w:rsidP="009D745D">
          <w:pPr>
            <w:rPr>
              <w:rFonts w:ascii="Quire Sans" w:hAnsi="Quire Sans" w:cs="Quire Sans"/>
              <w:sz w:val="24"/>
              <w:szCs w:val="24"/>
            </w:rPr>
          </w:pPr>
          <w:r w:rsidRPr="00B93015">
            <w:rPr>
              <w:rFonts w:ascii="Quire Sans" w:hAnsi="Quire Sans" w:cs="Quire Sans"/>
              <w:sz w:val="24"/>
              <w:szCs w:val="24"/>
            </w:rPr>
            <w:t>Pine View</w:t>
          </w:r>
        </w:p>
        <w:p w14:paraId="61C1404B" w14:textId="31DBFA1D" w:rsidR="00553308" w:rsidRPr="00B93015" w:rsidRDefault="00553308" w:rsidP="009D745D">
          <w:pPr>
            <w:rPr>
              <w:rFonts w:ascii="Quire Sans" w:hAnsi="Quire Sans" w:cs="Quire Sans"/>
              <w:sz w:val="24"/>
              <w:szCs w:val="24"/>
            </w:rPr>
          </w:pPr>
          <w:r w:rsidRPr="00B93015">
            <w:rPr>
              <w:rFonts w:ascii="Quire Sans" w:hAnsi="Quire Sans" w:cs="Quire Sans"/>
              <w:sz w:val="24"/>
              <w:szCs w:val="24"/>
            </w:rPr>
            <w:t>Mountain Top</w:t>
          </w:r>
        </w:p>
        <w:p w14:paraId="4DCC5FA0" w14:textId="77777777" w:rsidR="00553308" w:rsidRPr="00B93015" w:rsidRDefault="00553308" w:rsidP="009D745D">
          <w:pPr>
            <w:rPr>
              <w:rFonts w:ascii="Quire Sans" w:hAnsi="Quire Sans" w:cs="Quire Sans"/>
              <w:sz w:val="24"/>
              <w:szCs w:val="24"/>
            </w:rPr>
          </w:pPr>
          <w:r w:rsidRPr="00B93015">
            <w:rPr>
              <w:rFonts w:ascii="Quire Sans" w:hAnsi="Quire Sans" w:cs="Quire Sans"/>
              <w:sz w:val="24"/>
              <w:szCs w:val="24"/>
            </w:rPr>
            <w:t>Letterkenny</w:t>
          </w:r>
        </w:p>
        <w:p w14:paraId="347D69EC" w14:textId="4002E796" w:rsidR="00553308" w:rsidRPr="00B93015" w:rsidRDefault="00553308" w:rsidP="009D745D">
          <w:pPr>
            <w:rPr>
              <w:rFonts w:ascii="Quire Sans" w:hAnsi="Quire Sans" w:cs="Quire Sans"/>
              <w:sz w:val="24"/>
              <w:szCs w:val="24"/>
            </w:rPr>
          </w:pPr>
          <w:r w:rsidRPr="00B93015">
            <w:rPr>
              <w:rFonts w:ascii="Quire Sans" w:hAnsi="Quire Sans" w:cs="Quire Sans"/>
              <w:sz w:val="24"/>
              <w:szCs w:val="24"/>
            </w:rPr>
            <w:t>Donegal</w:t>
          </w:r>
        </w:p>
        <w:p w14:paraId="4A5552AF" w14:textId="77777777" w:rsidR="00553308" w:rsidRDefault="00553308" w:rsidP="009D745D">
          <w:pPr>
            <w:rPr>
              <w:rFonts w:ascii="Quire Sans" w:hAnsi="Quire Sans" w:cs="Quire Sans"/>
              <w:sz w:val="24"/>
              <w:szCs w:val="24"/>
            </w:rPr>
          </w:pPr>
          <w:r w:rsidRPr="00B93015">
            <w:rPr>
              <w:rFonts w:ascii="Quire Sans" w:hAnsi="Quire Sans" w:cs="Quire Sans"/>
              <w:sz w:val="24"/>
              <w:szCs w:val="24"/>
            </w:rPr>
            <w:t>F92A7D6</w:t>
          </w:r>
        </w:p>
        <w:p w14:paraId="476B9DD4" w14:textId="77777777" w:rsidR="00553308" w:rsidRDefault="00553308" w:rsidP="00553308"/>
        <w:p w14:paraId="42163B8D" w14:textId="77777777" w:rsidR="00553308" w:rsidRDefault="00553308" w:rsidP="00553308"/>
        <w:p w14:paraId="53FA55FE" w14:textId="77777777" w:rsidR="00553308" w:rsidRDefault="00553308" w:rsidP="00553308"/>
        <w:p w14:paraId="3B620462" w14:textId="04A04E7E" w:rsidR="00553308" w:rsidRDefault="00553308" w:rsidP="00553308">
          <w:pPr>
            <w:rPr>
              <w:rFonts w:ascii="Quire Sans" w:hAnsi="Quire Sans" w:cs="Quire Sans"/>
              <w:sz w:val="24"/>
              <w:szCs w:val="24"/>
            </w:rPr>
          </w:pPr>
          <w:r w:rsidRPr="00B93015">
            <w:rPr>
              <w:rFonts w:ascii="Quire Sans" w:hAnsi="Quire Sans" w:cs="Quire Sans"/>
              <w:sz w:val="24"/>
              <w:szCs w:val="24"/>
            </w:rPr>
            <w:t xml:space="preserve">Dear </w:t>
          </w:r>
          <w:r w:rsidR="009D745D">
            <w:rPr>
              <w:rFonts w:ascii="Quire Sans" w:hAnsi="Quire Sans" w:cs="Quire Sans"/>
              <w:sz w:val="24"/>
              <w:szCs w:val="24"/>
            </w:rPr>
            <w:t>Sir/Madam</w:t>
          </w:r>
        </w:p>
        <w:p w14:paraId="3A4EE550" w14:textId="77777777" w:rsidR="00553308" w:rsidRPr="00B93015" w:rsidRDefault="00553308" w:rsidP="00553308">
          <w:pPr>
            <w:rPr>
              <w:rFonts w:ascii="Quire Sans" w:hAnsi="Quire Sans" w:cs="Quire Sans"/>
              <w:sz w:val="24"/>
              <w:szCs w:val="24"/>
            </w:rPr>
          </w:pPr>
        </w:p>
        <w:p w14:paraId="7FC0135D" w14:textId="6B400ED9" w:rsidR="00553308" w:rsidRDefault="00553308" w:rsidP="00553308">
          <w:pPr>
            <w:rPr>
              <w:rFonts w:ascii="Quire Sans" w:hAnsi="Quire Sans" w:cs="Quire Sans"/>
              <w:sz w:val="24"/>
              <w:szCs w:val="24"/>
            </w:rPr>
          </w:pPr>
          <w:r w:rsidRPr="00B93015">
            <w:rPr>
              <w:rFonts w:ascii="Quire Sans" w:hAnsi="Quire Sans" w:cs="Quire Sans"/>
              <w:sz w:val="24"/>
              <w:szCs w:val="24"/>
            </w:rPr>
            <w:t xml:space="preserve">I wish to apply for a </w:t>
          </w:r>
          <w:r w:rsidR="009D745D">
            <w:rPr>
              <w:rFonts w:ascii="Quire Sans" w:hAnsi="Quire Sans" w:cs="Quire Sans"/>
              <w:sz w:val="24"/>
              <w:szCs w:val="24"/>
            </w:rPr>
            <w:t>1</w:t>
          </w:r>
          <w:r w:rsidR="008102A5">
            <w:rPr>
              <w:rFonts w:ascii="Quire Sans" w:hAnsi="Quire Sans" w:cs="Quire Sans"/>
              <w:sz w:val="24"/>
              <w:szCs w:val="24"/>
            </w:rPr>
            <w:t>3</w:t>
          </w:r>
          <w:r w:rsidR="009D745D">
            <w:rPr>
              <w:rFonts w:ascii="Quire Sans" w:hAnsi="Quire Sans" w:cs="Quire Sans"/>
              <w:sz w:val="24"/>
              <w:szCs w:val="24"/>
            </w:rPr>
            <w:t xml:space="preserve">-week </w:t>
          </w:r>
          <w:r w:rsidRPr="00B93015">
            <w:rPr>
              <w:rFonts w:ascii="Quire Sans" w:hAnsi="Quire Sans" w:cs="Quire Sans"/>
              <w:sz w:val="24"/>
              <w:szCs w:val="24"/>
            </w:rPr>
            <w:t>placement role within your compan</w:t>
          </w:r>
          <w:r w:rsidR="00764301">
            <w:rPr>
              <w:rFonts w:ascii="Quire Sans" w:hAnsi="Quire Sans" w:cs="Quire Sans"/>
              <w:sz w:val="24"/>
              <w:szCs w:val="24"/>
            </w:rPr>
            <w:t xml:space="preserve">y, </w:t>
          </w:r>
          <w:r w:rsidR="00764301" w:rsidRPr="00764301">
            <w:rPr>
              <w:rFonts w:ascii="Quire Sans" w:hAnsi="Quire Sans" w:cs="Quire Sans"/>
              <w:sz w:val="24"/>
              <w:szCs w:val="24"/>
            </w:rPr>
            <w:t>Tata Consultancy Services</w:t>
          </w:r>
          <w:r w:rsidR="008102A5">
            <w:rPr>
              <w:rFonts w:ascii="Quire Sans" w:hAnsi="Quire Sans" w:cs="Quire Sans"/>
              <w:sz w:val="24"/>
              <w:szCs w:val="24"/>
            </w:rPr>
            <w:t xml:space="preserve"> </w:t>
          </w:r>
          <w:r w:rsidR="009D745D">
            <w:rPr>
              <w:rFonts w:ascii="Quire Sans" w:hAnsi="Quire Sans" w:cs="Quire Sans"/>
              <w:sz w:val="24"/>
              <w:szCs w:val="24"/>
            </w:rPr>
            <w:t>beginning early to mid-January 2022</w:t>
          </w:r>
          <w:r w:rsidRPr="00B93015">
            <w:rPr>
              <w:rFonts w:ascii="Quire Sans" w:hAnsi="Quire Sans" w:cs="Quire Sans"/>
              <w:sz w:val="24"/>
              <w:szCs w:val="24"/>
            </w:rPr>
            <w:t xml:space="preserve">. Please find enclosed my CV for your consideration. As </w:t>
          </w:r>
          <w:r w:rsidR="009D745D">
            <w:rPr>
              <w:rFonts w:ascii="Quire Sans" w:hAnsi="Quire Sans" w:cs="Quire Sans"/>
              <w:sz w:val="24"/>
              <w:szCs w:val="24"/>
            </w:rPr>
            <w:t>mentioned</w:t>
          </w:r>
          <w:r w:rsidRPr="00B93015">
            <w:rPr>
              <w:rFonts w:ascii="Quire Sans" w:hAnsi="Quire Sans" w:cs="Quire Sans"/>
              <w:sz w:val="24"/>
              <w:szCs w:val="24"/>
            </w:rPr>
            <w:t xml:space="preserve"> in my CV, I have </w:t>
          </w:r>
          <w:r w:rsidR="009D745D">
            <w:rPr>
              <w:rFonts w:ascii="Quire Sans" w:hAnsi="Quire Sans" w:cs="Quire Sans"/>
              <w:sz w:val="24"/>
              <w:szCs w:val="24"/>
            </w:rPr>
            <w:t>spent</w:t>
          </w:r>
          <w:r w:rsidRPr="00B93015">
            <w:rPr>
              <w:rFonts w:ascii="Quire Sans" w:hAnsi="Quire Sans" w:cs="Quire Sans"/>
              <w:sz w:val="24"/>
              <w:szCs w:val="24"/>
            </w:rPr>
            <w:t xml:space="preserve"> the </w:t>
          </w:r>
          <w:r w:rsidR="008102A5">
            <w:rPr>
              <w:rFonts w:ascii="Quire Sans" w:hAnsi="Quire Sans" w:cs="Quire Sans"/>
              <w:sz w:val="24"/>
              <w:szCs w:val="24"/>
            </w:rPr>
            <w:t>three years</w:t>
          </w:r>
          <w:r w:rsidR="009D745D">
            <w:rPr>
              <w:rFonts w:ascii="Quire Sans" w:hAnsi="Quire Sans" w:cs="Quire Sans"/>
              <w:sz w:val="24"/>
              <w:szCs w:val="24"/>
            </w:rPr>
            <w:t xml:space="preserve"> </w:t>
          </w:r>
          <w:r w:rsidRPr="00B93015">
            <w:rPr>
              <w:rFonts w:ascii="Quire Sans" w:hAnsi="Quire Sans" w:cs="Quire Sans"/>
              <w:sz w:val="24"/>
              <w:szCs w:val="24"/>
            </w:rPr>
            <w:t xml:space="preserve">gaining experience </w:t>
          </w:r>
          <w:r>
            <w:rPr>
              <w:rFonts w:ascii="Quire Sans" w:hAnsi="Quire Sans" w:cs="Quire Sans"/>
              <w:sz w:val="24"/>
              <w:szCs w:val="24"/>
            </w:rPr>
            <w:t>i</w:t>
          </w:r>
          <w:r w:rsidRPr="00B93015">
            <w:rPr>
              <w:rFonts w:ascii="Quire Sans" w:hAnsi="Quire Sans" w:cs="Quire Sans"/>
              <w:sz w:val="24"/>
              <w:szCs w:val="24"/>
            </w:rPr>
            <w:t xml:space="preserve">n </w:t>
          </w:r>
          <w:r w:rsidR="008102A5">
            <w:rPr>
              <w:rFonts w:ascii="Quire Sans" w:hAnsi="Quire Sans" w:cs="Quire Sans"/>
              <w:sz w:val="24"/>
              <w:szCs w:val="24"/>
            </w:rPr>
            <w:t>web technologies</w:t>
          </w:r>
          <w:r w:rsidRPr="00B93015">
            <w:rPr>
              <w:rFonts w:ascii="Quire Sans" w:hAnsi="Quire Sans" w:cs="Quire Sans"/>
              <w:sz w:val="24"/>
              <w:szCs w:val="24"/>
            </w:rPr>
            <w:t xml:space="preserve"> and software development. I believe the knowledge and skills I’ve built up during this time will make me a suitable candidate for this role in your company.</w:t>
          </w:r>
        </w:p>
        <w:p w14:paraId="59322345" w14:textId="77777777" w:rsidR="009D745D" w:rsidRPr="00B93015" w:rsidRDefault="009D745D" w:rsidP="00553308">
          <w:pPr>
            <w:rPr>
              <w:rFonts w:ascii="Quire Sans" w:hAnsi="Quire Sans" w:cs="Quire Sans"/>
              <w:sz w:val="24"/>
              <w:szCs w:val="24"/>
            </w:rPr>
          </w:pPr>
        </w:p>
        <w:p w14:paraId="06B3C6CF" w14:textId="708E4D9A" w:rsidR="00553308" w:rsidRDefault="00553308" w:rsidP="00553308">
          <w:pPr>
            <w:rPr>
              <w:rFonts w:ascii="Quire Sans" w:hAnsi="Quire Sans" w:cs="Quire Sans"/>
              <w:sz w:val="24"/>
              <w:szCs w:val="24"/>
            </w:rPr>
          </w:pPr>
          <w:r w:rsidRPr="00B93015">
            <w:rPr>
              <w:rFonts w:ascii="Quire Sans" w:hAnsi="Quire Sans" w:cs="Quire Sans"/>
              <w:sz w:val="24"/>
              <w:szCs w:val="24"/>
            </w:rPr>
            <w:t xml:space="preserve">I am currently completing my studies on the </w:t>
          </w:r>
          <w:r w:rsidR="009D745D">
            <w:rPr>
              <w:rFonts w:ascii="Quire Sans" w:hAnsi="Quire Sans" w:cs="Quire Sans"/>
              <w:sz w:val="24"/>
              <w:szCs w:val="24"/>
            </w:rPr>
            <w:t>F</w:t>
          </w:r>
          <w:r w:rsidRPr="00B93015">
            <w:rPr>
              <w:rFonts w:ascii="Quire Sans" w:hAnsi="Quire Sans" w:cs="Quire Sans"/>
              <w:sz w:val="24"/>
              <w:szCs w:val="24"/>
            </w:rPr>
            <w:t xml:space="preserve">oundation </w:t>
          </w:r>
          <w:r w:rsidR="009D745D">
            <w:rPr>
              <w:rFonts w:ascii="Quire Sans" w:hAnsi="Quire Sans" w:cs="Quire Sans"/>
              <w:sz w:val="24"/>
              <w:szCs w:val="24"/>
            </w:rPr>
            <w:t>D</w:t>
          </w:r>
          <w:r w:rsidRPr="00B93015">
            <w:rPr>
              <w:rFonts w:ascii="Quire Sans" w:hAnsi="Quire Sans" w:cs="Quire Sans"/>
              <w:sz w:val="24"/>
              <w:szCs w:val="24"/>
            </w:rPr>
            <w:t xml:space="preserve">egree in </w:t>
          </w:r>
          <w:r w:rsidR="009D745D">
            <w:rPr>
              <w:rFonts w:ascii="Quire Sans" w:hAnsi="Quire Sans" w:cs="Quire Sans"/>
              <w:sz w:val="24"/>
              <w:szCs w:val="24"/>
            </w:rPr>
            <w:t>S</w:t>
          </w:r>
          <w:r w:rsidRPr="00B93015">
            <w:rPr>
              <w:rFonts w:ascii="Quire Sans" w:hAnsi="Quire Sans" w:cs="Quire Sans"/>
              <w:sz w:val="24"/>
              <w:szCs w:val="24"/>
            </w:rPr>
            <w:t xml:space="preserve">oftware </w:t>
          </w:r>
          <w:r w:rsidR="009D745D">
            <w:rPr>
              <w:rFonts w:ascii="Quire Sans" w:hAnsi="Quire Sans" w:cs="Quire Sans"/>
              <w:sz w:val="24"/>
              <w:szCs w:val="24"/>
            </w:rPr>
            <w:t>D</w:t>
          </w:r>
          <w:r w:rsidRPr="00B93015">
            <w:rPr>
              <w:rFonts w:ascii="Quire Sans" w:hAnsi="Quire Sans" w:cs="Quire Sans"/>
              <w:sz w:val="24"/>
              <w:szCs w:val="24"/>
            </w:rPr>
            <w:t xml:space="preserve">evelopment at </w:t>
          </w:r>
          <w:proofErr w:type="gramStart"/>
          <w:r w:rsidR="009D745D">
            <w:rPr>
              <w:rFonts w:ascii="Quire Sans" w:hAnsi="Quire Sans" w:cs="Quire Sans"/>
              <w:sz w:val="24"/>
              <w:szCs w:val="24"/>
            </w:rPr>
            <w:t>N</w:t>
          </w:r>
          <w:r w:rsidRPr="00B93015">
            <w:rPr>
              <w:rFonts w:ascii="Quire Sans" w:hAnsi="Quire Sans" w:cs="Quire Sans"/>
              <w:sz w:val="24"/>
              <w:szCs w:val="24"/>
            </w:rPr>
            <w:t>orth</w:t>
          </w:r>
          <w:r w:rsidR="009D745D">
            <w:rPr>
              <w:rFonts w:ascii="Quire Sans" w:hAnsi="Quire Sans" w:cs="Quire Sans"/>
              <w:sz w:val="24"/>
              <w:szCs w:val="24"/>
            </w:rPr>
            <w:t xml:space="preserve"> W</w:t>
          </w:r>
          <w:r w:rsidRPr="00B93015">
            <w:rPr>
              <w:rFonts w:ascii="Quire Sans" w:hAnsi="Quire Sans" w:cs="Quire Sans"/>
              <w:sz w:val="24"/>
              <w:szCs w:val="24"/>
            </w:rPr>
            <w:t>est</w:t>
          </w:r>
          <w:proofErr w:type="gramEnd"/>
          <w:r w:rsidRPr="00B93015">
            <w:rPr>
              <w:rFonts w:ascii="Quire Sans" w:hAnsi="Quire Sans" w:cs="Quire Sans"/>
              <w:sz w:val="24"/>
              <w:szCs w:val="24"/>
            </w:rPr>
            <w:t xml:space="preserve"> </w:t>
          </w:r>
          <w:r w:rsidR="009D745D">
            <w:rPr>
              <w:rFonts w:ascii="Quire Sans" w:hAnsi="Quire Sans" w:cs="Quire Sans"/>
              <w:sz w:val="24"/>
              <w:szCs w:val="24"/>
            </w:rPr>
            <w:t>R</w:t>
          </w:r>
          <w:r w:rsidRPr="00B93015">
            <w:rPr>
              <w:rFonts w:ascii="Quire Sans" w:hAnsi="Quire Sans" w:cs="Quire Sans"/>
              <w:sz w:val="24"/>
              <w:szCs w:val="24"/>
            </w:rPr>
            <w:t xml:space="preserve">egional </w:t>
          </w:r>
          <w:r w:rsidR="009D745D">
            <w:rPr>
              <w:rFonts w:ascii="Quire Sans" w:hAnsi="Quire Sans" w:cs="Quire Sans"/>
              <w:sz w:val="24"/>
              <w:szCs w:val="24"/>
            </w:rPr>
            <w:t>C</w:t>
          </w:r>
          <w:r w:rsidRPr="00B93015">
            <w:rPr>
              <w:rFonts w:ascii="Quire Sans" w:hAnsi="Quire Sans" w:cs="Quire Sans"/>
              <w:sz w:val="24"/>
              <w:szCs w:val="24"/>
            </w:rPr>
            <w:t xml:space="preserve">ollege. I have successfully completed the first year achieving </w:t>
          </w:r>
          <w:r w:rsidR="009D745D">
            <w:rPr>
              <w:rFonts w:ascii="Quire Sans" w:hAnsi="Quire Sans" w:cs="Quire Sans"/>
              <w:sz w:val="24"/>
              <w:szCs w:val="24"/>
            </w:rPr>
            <w:t xml:space="preserve">many </w:t>
          </w:r>
          <w:r w:rsidRPr="00B93015">
            <w:rPr>
              <w:rFonts w:ascii="Quire Sans" w:hAnsi="Quire Sans" w:cs="Quire Sans"/>
              <w:sz w:val="24"/>
              <w:szCs w:val="24"/>
            </w:rPr>
            <w:t>distinctions and one merit. I hope to maintain this standard in my second-year results.</w:t>
          </w:r>
        </w:p>
        <w:p w14:paraId="1E43F805" w14:textId="77777777" w:rsidR="009D745D" w:rsidRPr="00B93015" w:rsidRDefault="009D745D" w:rsidP="00553308">
          <w:pPr>
            <w:rPr>
              <w:rFonts w:ascii="Quire Sans" w:hAnsi="Quire Sans" w:cs="Quire Sans"/>
              <w:sz w:val="24"/>
              <w:szCs w:val="24"/>
            </w:rPr>
          </w:pPr>
        </w:p>
        <w:p w14:paraId="39DE9598" w14:textId="308EA106" w:rsidR="00553308" w:rsidRDefault="00553308" w:rsidP="00553308">
          <w:pPr>
            <w:rPr>
              <w:rFonts w:ascii="Quire Sans" w:hAnsi="Quire Sans" w:cs="Quire Sans"/>
              <w:sz w:val="24"/>
              <w:szCs w:val="24"/>
            </w:rPr>
          </w:pPr>
          <w:r w:rsidRPr="00B93015">
            <w:rPr>
              <w:rFonts w:ascii="Quire Sans" w:hAnsi="Quire Sans" w:cs="Quire Sans"/>
              <w:sz w:val="24"/>
              <w:szCs w:val="24"/>
            </w:rPr>
            <w:t xml:space="preserve">I believe that my enthusiasm, dedication and problem-solving skills have helped me to succeed in this course. I am confident that I can bring this level of success with me to your organization and help build your business. With my expertise and skills, I believe my contribution will have an impact on the business. </w:t>
          </w:r>
        </w:p>
        <w:p w14:paraId="6AC42869" w14:textId="77777777" w:rsidR="009D745D" w:rsidRPr="00B93015" w:rsidRDefault="009D745D" w:rsidP="00553308">
          <w:pPr>
            <w:rPr>
              <w:rFonts w:ascii="Quire Sans" w:hAnsi="Quire Sans" w:cs="Quire Sans"/>
              <w:sz w:val="24"/>
              <w:szCs w:val="24"/>
            </w:rPr>
          </w:pPr>
        </w:p>
        <w:p w14:paraId="2C0FD4A3" w14:textId="29B64934" w:rsidR="00553308" w:rsidRDefault="00553308" w:rsidP="00553308">
          <w:pPr>
            <w:rPr>
              <w:rFonts w:ascii="Quire Sans" w:hAnsi="Quire Sans" w:cs="Quire Sans"/>
              <w:sz w:val="24"/>
              <w:szCs w:val="24"/>
            </w:rPr>
          </w:pPr>
          <w:r w:rsidRPr="00B93015">
            <w:rPr>
              <w:rFonts w:ascii="Quire Sans" w:hAnsi="Quire Sans" w:cs="Quire Sans"/>
              <w:sz w:val="24"/>
              <w:szCs w:val="24"/>
            </w:rPr>
            <w:t>Thank you for your consideration and time</w:t>
          </w:r>
          <w:proofErr w:type="gramStart"/>
          <w:r w:rsidRPr="00B93015">
            <w:rPr>
              <w:rFonts w:ascii="Quire Sans" w:hAnsi="Quire Sans" w:cs="Quire Sans"/>
              <w:sz w:val="24"/>
              <w:szCs w:val="24"/>
            </w:rPr>
            <w:t>.</w:t>
          </w:r>
          <w:r w:rsidR="009D745D">
            <w:rPr>
              <w:rFonts w:ascii="Quire Sans" w:hAnsi="Quire Sans" w:cs="Quire Sans"/>
              <w:sz w:val="24"/>
              <w:szCs w:val="24"/>
            </w:rPr>
            <w:t xml:space="preserve">  </w:t>
          </w:r>
          <w:proofErr w:type="gramEnd"/>
          <w:r w:rsidRPr="00B93015">
            <w:rPr>
              <w:rFonts w:ascii="Quire Sans" w:hAnsi="Quire Sans" w:cs="Quire Sans"/>
              <w:sz w:val="24"/>
              <w:szCs w:val="24"/>
            </w:rPr>
            <w:t>I look forward to meeting with you to discuss my application further.</w:t>
          </w:r>
        </w:p>
        <w:p w14:paraId="512307DD" w14:textId="77777777" w:rsidR="009D745D" w:rsidRPr="00B93015" w:rsidRDefault="009D745D" w:rsidP="00553308">
          <w:pPr>
            <w:rPr>
              <w:rFonts w:ascii="Quire Sans" w:hAnsi="Quire Sans" w:cs="Quire Sans"/>
              <w:sz w:val="24"/>
              <w:szCs w:val="24"/>
            </w:rPr>
          </w:pPr>
        </w:p>
        <w:p w14:paraId="765D36BF" w14:textId="1571691F" w:rsidR="00553308" w:rsidRDefault="00553308" w:rsidP="00553308">
          <w:pPr>
            <w:rPr>
              <w:rFonts w:ascii="Quire Sans" w:hAnsi="Quire Sans" w:cs="Quire Sans"/>
              <w:sz w:val="24"/>
              <w:szCs w:val="24"/>
            </w:rPr>
          </w:pPr>
          <w:r w:rsidRPr="00B93015">
            <w:rPr>
              <w:rFonts w:ascii="Quire Sans" w:hAnsi="Quire Sans" w:cs="Quire Sans"/>
              <w:sz w:val="24"/>
              <w:szCs w:val="24"/>
            </w:rPr>
            <w:t>Yours faithfully</w:t>
          </w:r>
        </w:p>
        <w:p w14:paraId="3ADA889A" w14:textId="6CB75A94" w:rsidR="009D745D" w:rsidRDefault="009D745D" w:rsidP="00553308">
          <w:pPr>
            <w:rPr>
              <w:rFonts w:ascii="Quire Sans" w:hAnsi="Quire Sans" w:cs="Quire Sans"/>
              <w:sz w:val="24"/>
              <w:szCs w:val="24"/>
            </w:rPr>
          </w:pPr>
        </w:p>
        <w:p w14:paraId="511AC96A" w14:textId="77777777" w:rsidR="009D745D" w:rsidRPr="00B93015" w:rsidRDefault="009D745D" w:rsidP="00553308">
          <w:pPr>
            <w:rPr>
              <w:rFonts w:ascii="Quire Sans" w:hAnsi="Quire Sans" w:cs="Quire Sans"/>
              <w:sz w:val="24"/>
              <w:szCs w:val="24"/>
            </w:rPr>
          </w:pPr>
        </w:p>
        <w:p w14:paraId="710A2CCD" w14:textId="77777777" w:rsidR="00553308" w:rsidRPr="00B93015" w:rsidRDefault="00553308" w:rsidP="00553308">
          <w:pPr>
            <w:rPr>
              <w:rFonts w:ascii="Quire Sans" w:hAnsi="Quire Sans" w:cs="Quire Sans"/>
              <w:sz w:val="24"/>
              <w:szCs w:val="24"/>
            </w:rPr>
          </w:pPr>
        </w:p>
        <w:p w14:paraId="2E65B893" w14:textId="77777777" w:rsidR="00553308" w:rsidRPr="00B93015" w:rsidRDefault="00553308" w:rsidP="00553308">
          <w:pPr>
            <w:rPr>
              <w:rFonts w:ascii="Quire Sans" w:hAnsi="Quire Sans" w:cs="Quire Sans"/>
              <w:sz w:val="24"/>
              <w:szCs w:val="24"/>
            </w:rPr>
          </w:pPr>
          <w:r w:rsidRPr="00B93015">
            <w:rPr>
              <w:rFonts w:ascii="Quire Sans" w:hAnsi="Quire Sans" w:cs="Quire Sans"/>
              <w:sz w:val="24"/>
              <w:szCs w:val="24"/>
            </w:rPr>
            <w:t>Louise Gallagher</w:t>
          </w:r>
        </w:p>
        <w:p w14:paraId="0F669BDF" w14:textId="77777777" w:rsidR="00553308" w:rsidRPr="00B93015" w:rsidRDefault="00553308" w:rsidP="00553308">
          <w:pPr>
            <w:rPr>
              <w:rFonts w:ascii="Quire Sans" w:hAnsi="Quire Sans" w:cs="Quire Sans"/>
              <w:sz w:val="24"/>
              <w:szCs w:val="24"/>
            </w:rPr>
          </w:pPr>
          <w:r w:rsidRPr="00B93015">
            <w:rPr>
              <w:rFonts w:ascii="Quire Sans" w:hAnsi="Quire Sans" w:cs="Quire Sans"/>
              <w:sz w:val="24"/>
              <w:szCs w:val="24"/>
            </w:rPr>
            <w:t>0831225405 (ROI)</w:t>
          </w:r>
        </w:p>
        <w:p w14:paraId="6E7683E3" w14:textId="77777777" w:rsidR="00553308" w:rsidRPr="00B93015" w:rsidRDefault="00553308" w:rsidP="00553308">
          <w:pPr>
            <w:rPr>
              <w:rFonts w:ascii="Quire Sans" w:hAnsi="Quire Sans" w:cs="Quire Sans"/>
              <w:sz w:val="24"/>
              <w:szCs w:val="24"/>
            </w:rPr>
          </w:pPr>
          <w:r w:rsidRPr="00B93015">
            <w:rPr>
              <w:rFonts w:ascii="Quire Sans" w:hAnsi="Quire Sans" w:cs="Quire Sans"/>
              <w:sz w:val="24"/>
              <w:szCs w:val="24"/>
            </w:rPr>
            <w:t>00353 831225405 (NOI)</w:t>
          </w:r>
        </w:p>
        <w:p w14:paraId="53AE9F6A" w14:textId="77777777" w:rsidR="00553308" w:rsidRPr="00B93015" w:rsidRDefault="00553308" w:rsidP="00553308">
          <w:pPr>
            <w:jc w:val="right"/>
            <w:rPr>
              <w:rFonts w:ascii="Quire Sans" w:hAnsi="Quire Sans" w:cs="Quire Sans"/>
              <w:sz w:val="24"/>
              <w:szCs w:val="24"/>
            </w:rPr>
          </w:pPr>
        </w:p>
        <w:p w14:paraId="6D267A66" w14:textId="77777777" w:rsidR="00553308" w:rsidRPr="00B93015" w:rsidRDefault="00553308" w:rsidP="00553308">
          <w:pPr>
            <w:rPr>
              <w:rFonts w:ascii="Quire Sans" w:hAnsi="Quire Sans" w:cs="Quire Sans"/>
              <w:sz w:val="24"/>
              <w:szCs w:val="24"/>
            </w:rPr>
          </w:pPr>
        </w:p>
        <w:p w14:paraId="48470135" w14:textId="425AE593" w:rsidR="00553308" w:rsidRDefault="00553308">
          <w:r>
            <w:rPr>
              <w:noProof/>
            </w:rPr>
            <mc:AlternateContent>
              <mc:Choice Requires="wps">
                <w:drawing>
                  <wp:anchor distT="0" distB="0" distL="114300" distR="114300" simplePos="0" relativeHeight="251664384" behindDoc="1" locked="0" layoutInCell="1" allowOverlap="1" wp14:anchorId="62A8BFC5" wp14:editId="66DD69A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3933198" w14:textId="3037DC66" w:rsidR="00553308" w:rsidRDefault="00553308"/>
                              <w:p w14:paraId="6A0EF15F" w14:textId="5A4EABD1" w:rsidR="009D745D" w:rsidRDefault="009D745D"/>
                              <w:p w14:paraId="172256C2" w14:textId="77777777" w:rsidR="009D745D" w:rsidRDefault="009D745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
                <w:pict>
                  <v:rect w14:anchorId="62A8BFC5" id="Rectangle 466" o:spid="_x0000_s1026"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43933198" w14:textId="3037DC66" w:rsidR="00553308" w:rsidRDefault="00553308"/>
                        <w:p w14:paraId="6A0EF15F" w14:textId="5A4EABD1" w:rsidR="009D745D" w:rsidRDefault="009D745D"/>
                        <w:p w14:paraId="172256C2" w14:textId="77777777" w:rsidR="009D745D" w:rsidRDefault="009D745D"/>
                      </w:txbxContent>
                    </v:textbox>
                    <w10:wrap anchorx="page" anchory="page"/>
                  </v:rect>
                </w:pict>
              </mc:Fallback>
            </mc:AlternateContent>
          </w:r>
        </w:p>
        <w:p w14:paraId="3ED850C1" w14:textId="15070C0E" w:rsidR="00553308" w:rsidRDefault="00553308">
          <w:pPr>
            <w:rPr>
              <w:noProof/>
            </w:rPr>
          </w:pPr>
          <w:r>
            <w:rPr>
              <w:noProof/>
            </w:rPr>
            <w:br w:type="page"/>
          </w:r>
        </w:p>
      </w:sdtContent>
    </w:sdt>
    <w:p w14:paraId="4F3403B6" w14:textId="612FFE3B" w:rsidR="00DE60FF" w:rsidRDefault="00DE60FF"/>
    <w:tbl>
      <w:tblPr>
        <w:tblW w:w="10890" w:type="dxa"/>
        <w:tblInd w:w="142" w:type="dxa"/>
        <w:tblLayout w:type="fixed"/>
        <w:tblCellMar>
          <w:left w:w="115" w:type="dxa"/>
          <w:right w:w="115" w:type="dxa"/>
        </w:tblCellMar>
        <w:tblLook w:val="04A0" w:firstRow="1" w:lastRow="0" w:firstColumn="1" w:lastColumn="0" w:noHBand="0" w:noVBand="1"/>
      </w:tblPr>
      <w:tblGrid>
        <w:gridCol w:w="3625"/>
        <w:gridCol w:w="868"/>
        <w:gridCol w:w="6397"/>
      </w:tblGrid>
      <w:tr w:rsidR="001B2ABD" w:rsidRPr="00E704EE" w14:paraId="7A172CFF" w14:textId="77777777" w:rsidTr="003A1B38">
        <w:trPr>
          <w:trHeight w:val="13022"/>
        </w:trPr>
        <w:tc>
          <w:tcPr>
            <w:tcW w:w="3625" w:type="dxa"/>
          </w:tcPr>
          <w:p w14:paraId="5807A1D9" w14:textId="52E4EA1A" w:rsidR="00E13A6E" w:rsidRPr="00E704EE" w:rsidRDefault="00E13A6E" w:rsidP="00182ED0">
            <w:pPr>
              <w:rPr>
                <w:color w:val="000000"/>
                <w:sz w:val="20"/>
                <w:szCs w:val="20"/>
              </w:rPr>
            </w:pPr>
          </w:p>
          <w:p w14:paraId="16367E3C" w14:textId="5B0CEC70" w:rsidR="00E13A6E" w:rsidRPr="00E704EE" w:rsidRDefault="00764301" w:rsidP="00E13A6E">
            <w:pPr>
              <w:pStyle w:val="Heading3"/>
              <w:rPr>
                <w:rFonts w:asciiTheme="minorHAnsi" w:eastAsiaTheme="minorEastAsia" w:hAnsiTheme="minorHAnsi" w:cstheme="minorBidi"/>
                <w:b w:val="0"/>
                <w:caps w:val="0"/>
                <w:color w:val="auto"/>
                <w:sz w:val="20"/>
                <w:szCs w:val="20"/>
              </w:rPr>
            </w:pPr>
            <w:sdt>
              <w:sdtPr>
                <w:rPr>
                  <w:rFonts w:asciiTheme="minorHAnsi" w:hAnsiTheme="minorHAnsi"/>
                  <w:sz w:val="20"/>
                  <w:szCs w:val="20"/>
                </w:rPr>
                <w:id w:val="-1711873194"/>
                <w:placeholder>
                  <w:docPart w:val="D2DDD40806C2485A925AEBD86BD43A96"/>
                </w:placeholder>
                <w:temporary/>
                <w:showingPlcHdr/>
                <w15:appearance w15:val="hidden"/>
              </w:sdtPr>
              <w:sdtEndPr/>
              <w:sdtContent>
                <w:r w:rsidR="00E13A6E" w:rsidRPr="00E704EE">
                  <w:rPr>
                    <w:rFonts w:asciiTheme="minorHAnsi" w:hAnsiTheme="minorHAnsi"/>
                    <w:sz w:val="24"/>
                  </w:rPr>
                  <w:t>Profile</w:t>
                </w:r>
              </w:sdtContent>
            </w:sdt>
          </w:p>
          <w:p w14:paraId="6C93871E" w14:textId="1DDD5682" w:rsidR="00036450" w:rsidRPr="00E704EE" w:rsidRDefault="00971206" w:rsidP="00182ED0">
            <w:pPr>
              <w:rPr>
                <w:color w:val="000000"/>
                <w:sz w:val="20"/>
                <w:szCs w:val="20"/>
              </w:rPr>
            </w:pPr>
            <w:r w:rsidRPr="009D745D">
              <w:rPr>
                <w:b/>
                <w:bCs/>
                <w:color w:val="000000"/>
                <w:sz w:val="20"/>
                <w:szCs w:val="20"/>
              </w:rPr>
              <w:t>Address</w:t>
            </w:r>
            <w:r w:rsidRPr="00E704EE">
              <w:rPr>
                <w:color w:val="000000"/>
                <w:sz w:val="20"/>
                <w:szCs w:val="20"/>
              </w:rPr>
              <w:t xml:space="preserve">: Pine View, Mountain </w:t>
            </w:r>
            <w:r w:rsidR="009D745D">
              <w:rPr>
                <w:color w:val="000000"/>
                <w:sz w:val="20"/>
                <w:szCs w:val="20"/>
              </w:rPr>
              <w:t>T</w:t>
            </w:r>
            <w:r w:rsidRPr="00E704EE">
              <w:rPr>
                <w:color w:val="000000"/>
                <w:sz w:val="20"/>
                <w:szCs w:val="20"/>
              </w:rPr>
              <w:t>op, Letterkenny, Donegal, Ireland.</w:t>
            </w:r>
          </w:p>
          <w:p w14:paraId="72B378B7" w14:textId="77777777" w:rsidR="00971206" w:rsidRPr="00E704EE" w:rsidRDefault="00971206" w:rsidP="00971206">
            <w:pPr>
              <w:rPr>
                <w:color w:val="000000"/>
                <w:sz w:val="20"/>
                <w:szCs w:val="20"/>
              </w:rPr>
            </w:pPr>
          </w:p>
          <w:p w14:paraId="6A2AF732" w14:textId="4F9D4801" w:rsidR="00971206" w:rsidRPr="00E704EE" w:rsidRDefault="00971206" w:rsidP="00971206">
            <w:pPr>
              <w:rPr>
                <w:color w:val="000000"/>
                <w:sz w:val="20"/>
                <w:szCs w:val="20"/>
              </w:rPr>
            </w:pPr>
            <w:r w:rsidRPr="00E704EE">
              <w:rPr>
                <w:color w:val="000000"/>
                <w:sz w:val="20"/>
                <w:szCs w:val="20"/>
              </w:rPr>
              <w:t>I am a polite, cheerful</w:t>
            </w:r>
            <w:r w:rsidR="00794DEC" w:rsidRPr="00E704EE">
              <w:rPr>
                <w:color w:val="000000"/>
                <w:sz w:val="20"/>
                <w:szCs w:val="20"/>
              </w:rPr>
              <w:t xml:space="preserve">, </w:t>
            </w:r>
            <w:r w:rsidRPr="00E704EE">
              <w:rPr>
                <w:color w:val="000000"/>
                <w:sz w:val="20"/>
                <w:szCs w:val="20"/>
              </w:rPr>
              <w:t>hard-working</w:t>
            </w:r>
            <w:r w:rsidR="00794DEC" w:rsidRPr="00E704EE">
              <w:rPr>
                <w:color w:val="000000"/>
                <w:sz w:val="20"/>
                <w:szCs w:val="20"/>
              </w:rPr>
              <w:t xml:space="preserve"> and </w:t>
            </w:r>
            <w:r w:rsidRPr="00E704EE">
              <w:rPr>
                <w:color w:val="000000"/>
                <w:sz w:val="20"/>
                <w:szCs w:val="20"/>
              </w:rPr>
              <w:t xml:space="preserve">approachable person. I possess </w:t>
            </w:r>
            <w:r w:rsidR="00BE5EAE" w:rsidRPr="00E704EE">
              <w:rPr>
                <w:color w:val="000000"/>
                <w:sz w:val="20"/>
                <w:szCs w:val="20"/>
              </w:rPr>
              <w:t>strong people</w:t>
            </w:r>
            <w:r w:rsidRPr="00E704EE">
              <w:rPr>
                <w:color w:val="000000"/>
                <w:sz w:val="20"/>
                <w:szCs w:val="20"/>
              </w:rPr>
              <w:t xml:space="preserve"> skills </w:t>
            </w:r>
            <w:r w:rsidR="00BE5EAE" w:rsidRPr="00E704EE">
              <w:rPr>
                <w:color w:val="000000"/>
                <w:sz w:val="20"/>
                <w:szCs w:val="20"/>
              </w:rPr>
              <w:t xml:space="preserve">and am confident as a team player, team leader or independent worker. </w:t>
            </w:r>
            <w:r w:rsidRPr="00E704EE">
              <w:rPr>
                <w:color w:val="000000"/>
                <w:sz w:val="20"/>
                <w:szCs w:val="20"/>
              </w:rPr>
              <w:t>I am keen to find a challenging position with</w:t>
            </w:r>
            <w:r w:rsidR="00794DEC" w:rsidRPr="00E704EE">
              <w:rPr>
                <w:color w:val="000000"/>
                <w:sz w:val="20"/>
                <w:szCs w:val="20"/>
              </w:rPr>
              <w:t xml:space="preserve"> an e</w:t>
            </w:r>
            <w:r w:rsidRPr="00E704EE">
              <w:rPr>
                <w:color w:val="000000"/>
                <w:sz w:val="20"/>
                <w:szCs w:val="20"/>
              </w:rPr>
              <w:t xml:space="preserve">mployer where I </w:t>
            </w:r>
            <w:r w:rsidR="00794DEC" w:rsidRPr="00E704EE">
              <w:rPr>
                <w:color w:val="000000"/>
                <w:sz w:val="20"/>
                <w:szCs w:val="20"/>
              </w:rPr>
              <w:t>can</w:t>
            </w:r>
            <w:r w:rsidRPr="00E704EE">
              <w:rPr>
                <w:color w:val="000000"/>
                <w:sz w:val="20"/>
                <w:szCs w:val="20"/>
              </w:rPr>
              <w:t xml:space="preserve"> </w:t>
            </w:r>
            <w:r w:rsidR="00794DEC" w:rsidRPr="00E704EE">
              <w:rPr>
                <w:color w:val="000000"/>
                <w:sz w:val="20"/>
                <w:szCs w:val="20"/>
              </w:rPr>
              <w:t xml:space="preserve">make a valuable contribution and </w:t>
            </w:r>
            <w:r w:rsidRPr="00E704EE">
              <w:rPr>
                <w:color w:val="000000"/>
                <w:sz w:val="20"/>
                <w:szCs w:val="20"/>
              </w:rPr>
              <w:t>continue</w:t>
            </w:r>
            <w:r w:rsidR="00794DEC" w:rsidRPr="00E704EE">
              <w:rPr>
                <w:color w:val="000000"/>
                <w:sz w:val="20"/>
                <w:szCs w:val="20"/>
              </w:rPr>
              <w:t xml:space="preserve"> to</w:t>
            </w:r>
            <w:r w:rsidRPr="00E704EE">
              <w:rPr>
                <w:color w:val="000000"/>
                <w:sz w:val="20"/>
                <w:szCs w:val="20"/>
              </w:rPr>
              <w:t xml:space="preserve"> </w:t>
            </w:r>
            <w:r w:rsidR="00794DEC" w:rsidRPr="00E704EE">
              <w:rPr>
                <w:color w:val="000000"/>
                <w:sz w:val="20"/>
                <w:szCs w:val="20"/>
              </w:rPr>
              <w:t>develop my skills</w:t>
            </w:r>
            <w:r w:rsidRPr="00E704EE">
              <w:rPr>
                <w:color w:val="000000"/>
                <w:sz w:val="20"/>
                <w:szCs w:val="20"/>
              </w:rPr>
              <w:t>.</w:t>
            </w:r>
          </w:p>
          <w:sdt>
            <w:sdtPr>
              <w:rPr>
                <w:rFonts w:asciiTheme="minorHAnsi" w:hAnsiTheme="minorHAnsi"/>
                <w:sz w:val="20"/>
                <w:szCs w:val="20"/>
              </w:rPr>
              <w:id w:val="-1954003311"/>
              <w:placeholder>
                <w:docPart w:val="1AC56B4B0E0C49F3823F9631FC6D2002"/>
              </w:placeholder>
              <w:temporary/>
              <w:showingPlcHdr/>
              <w15:appearance w15:val="hidden"/>
            </w:sdtPr>
            <w:sdtEndPr/>
            <w:sdtContent>
              <w:p w14:paraId="0D5A169A" w14:textId="77777777" w:rsidR="00036450" w:rsidRPr="00E704EE" w:rsidRDefault="00CB0055" w:rsidP="00CB0055">
                <w:pPr>
                  <w:pStyle w:val="Heading3"/>
                  <w:rPr>
                    <w:rFonts w:asciiTheme="minorHAnsi" w:hAnsiTheme="minorHAnsi"/>
                    <w:sz w:val="20"/>
                    <w:szCs w:val="20"/>
                  </w:rPr>
                </w:pPr>
                <w:r w:rsidRPr="00E704EE">
                  <w:rPr>
                    <w:rFonts w:asciiTheme="minorHAnsi" w:hAnsiTheme="minorHAnsi"/>
                    <w:sz w:val="20"/>
                    <w:szCs w:val="20"/>
                  </w:rPr>
                  <w:t>Contact</w:t>
                </w:r>
              </w:p>
            </w:sdtContent>
          </w:sdt>
          <w:p w14:paraId="31881069" w14:textId="6DFB3FF8" w:rsidR="004D3011" w:rsidRPr="00E704EE" w:rsidRDefault="00764301" w:rsidP="004D3011">
            <w:pPr>
              <w:rPr>
                <w:sz w:val="20"/>
                <w:szCs w:val="20"/>
              </w:rPr>
            </w:pPr>
            <w:sdt>
              <w:sdtPr>
                <w:rPr>
                  <w:sz w:val="20"/>
                  <w:szCs w:val="20"/>
                </w:rPr>
                <w:id w:val="1111563247"/>
                <w:placeholder>
                  <w:docPart w:val="17F5815A4F394B859E0FC030728230CD"/>
                </w:placeholder>
                <w:temporary/>
                <w:showingPlcHdr/>
                <w15:appearance w15:val="hidden"/>
              </w:sdtPr>
              <w:sdtEndPr/>
              <w:sdtContent>
                <w:r w:rsidR="004D3011" w:rsidRPr="00E704EE">
                  <w:rPr>
                    <w:b/>
                    <w:bCs/>
                    <w:sz w:val="20"/>
                    <w:szCs w:val="20"/>
                  </w:rPr>
                  <w:t>PHONE:</w:t>
                </w:r>
              </w:sdtContent>
            </w:sdt>
            <w:r w:rsidR="009D745D">
              <w:rPr>
                <w:sz w:val="20"/>
                <w:szCs w:val="20"/>
              </w:rPr>
              <w:t xml:space="preserve">  </w:t>
            </w:r>
            <w:r w:rsidR="001028B9" w:rsidRPr="00E704EE">
              <w:rPr>
                <w:sz w:val="20"/>
                <w:szCs w:val="20"/>
              </w:rPr>
              <w:t>0831225405</w:t>
            </w:r>
          </w:p>
          <w:p w14:paraId="4BEA6C5A" w14:textId="77777777" w:rsidR="004D3011" w:rsidRPr="00E704EE" w:rsidRDefault="004D3011" w:rsidP="004D3011">
            <w:pPr>
              <w:rPr>
                <w:sz w:val="20"/>
                <w:szCs w:val="20"/>
              </w:rPr>
            </w:pPr>
          </w:p>
          <w:sdt>
            <w:sdtPr>
              <w:rPr>
                <w:sz w:val="20"/>
                <w:szCs w:val="20"/>
              </w:rPr>
              <w:id w:val="-240260293"/>
              <w:placeholder>
                <w:docPart w:val="EB51A98EEB7D4CAFA276A12A8D9099B4"/>
              </w:placeholder>
              <w:temporary/>
              <w:showingPlcHdr/>
              <w15:appearance w15:val="hidden"/>
            </w:sdtPr>
            <w:sdtEndPr/>
            <w:sdtContent>
              <w:p w14:paraId="7B4B9B39" w14:textId="77777777" w:rsidR="004D3011" w:rsidRPr="00E704EE" w:rsidRDefault="004D3011" w:rsidP="004D3011">
                <w:pPr>
                  <w:rPr>
                    <w:sz w:val="20"/>
                    <w:szCs w:val="20"/>
                  </w:rPr>
                </w:pPr>
                <w:r w:rsidRPr="00E704EE">
                  <w:rPr>
                    <w:b/>
                    <w:bCs/>
                    <w:sz w:val="20"/>
                    <w:szCs w:val="20"/>
                  </w:rPr>
                  <w:t>EMAIL:</w:t>
                </w:r>
              </w:p>
            </w:sdtContent>
          </w:sdt>
          <w:p w14:paraId="14D1D019" w14:textId="6A5673EC" w:rsidR="00A926B6" w:rsidRPr="009D745D" w:rsidRDefault="00764301" w:rsidP="00A926B6">
            <w:pPr>
              <w:rPr>
                <w:rStyle w:val="Hyperlink"/>
                <w:szCs w:val="18"/>
              </w:rPr>
            </w:pPr>
            <w:hyperlink r:id="rId12" w:history="1">
              <w:r w:rsidR="00E7120C" w:rsidRPr="009D745D">
                <w:rPr>
                  <w:rStyle w:val="Hyperlink"/>
                  <w:szCs w:val="18"/>
                </w:rPr>
                <w:t>Louiseegallagher1696@gmail.com</w:t>
              </w:r>
            </w:hyperlink>
          </w:p>
          <w:p w14:paraId="11AA11E8" w14:textId="46DBAB6D" w:rsidR="00D72E97" w:rsidRDefault="00D72E97" w:rsidP="00A926B6">
            <w:pPr>
              <w:rPr>
                <w:rStyle w:val="Hyperlink"/>
                <w:sz w:val="20"/>
                <w:szCs w:val="20"/>
              </w:rPr>
            </w:pPr>
          </w:p>
          <w:p w14:paraId="2CED51EE" w14:textId="0C607FB8" w:rsidR="00D72E97" w:rsidRPr="008D2DEE" w:rsidRDefault="008D2DEE" w:rsidP="00D72E97">
            <w:pPr>
              <w:rPr>
                <w:b/>
                <w:bCs/>
                <w:sz w:val="20"/>
                <w:szCs w:val="20"/>
              </w:rPr>
            </w:pPr>
            <w:r w:rsidRPr="008D2DEE">
              <w:rPr>
                <w:b/>
                <w:bCs/>
                <w:sz w:val="20"/>
                <w:szCs w:val="20"/>
              </w:rPr>
              <w:t>LinkedIn:</w:t>
            </w:r>
            <w:r w:rsidR="00D72E97" w:rsidRPr="008D2DEE">
              <w:rPr>
                <w:b/>
                <w:bCs/>
                <w:sz w:val="20"/>
                <w:szCs w:val="20"/>
              </w:rPr>
              <w:t xml:space="preserve"> </w:t>
            </w:r>
          </w:p>
          <w:p w14:paraId="6C27B435" w14:textId="1578294F" w:rsidR="00D72E97" w:rsidRPr="00E704EE" w:rsidRDefault="00764301" w:rsidP="00D72E97">
            <w:pPr>
              <w:rPr>
                <w:sz w:val="20"/>
                <w:szCs w:val="20"/>
              </w:rPr>
            </w:pPr>
            <w:hyperlink r:id="rId13" w:history="1">
              <w:r w:rsidR="00D72E97">
                <w:rPr>
                  <w:rStyle w:val="Hyperlink"/>
                </w:rPr>
                <w:t>(16) Louise Gallagher | LinkedIn</w:t>
              </w:r>
            </w:hyperlink>
          </w:p>
          <w:p w14:paraId="744C55B4" w14:textId="77777777" w:rsidR="00D72E97" w:rsidRPr="00E704EE" w:rsidRDefault="00D72E97" w:rsidP="00A926B6">
            <w:pPr>
              <w:rPr>
                <w:rStyle w:val="Hyperlink"/>
                <w:sz w:val="20"/>
                <w:szCs w:val="20"/>
              </w:rPr>
            </w:pPr>
          </w:p>
          <w:p w14:paraId="6878BAE8" w14:textId="234E7B02" w:rsidR="004D3011" w:rsidRPr="00E704EE" w:rsidRDefault="00E7120C" w:rsidP="00E7120C">
            <w:pPr>
              <w:pStyle w:val="Heading3"/>
              <w:rPr>
                <w:rFonts w:asciiTheme="minorHAnsi" w:hAnsiTheme="minorHAnsi"/>
                <w:sz w:val="20"/>
                <w:szCs w:val="20"/>
              </w:rPr>
            </w:pPr>
            <w:r w:rsidRPr="00E704EE">
              <w:rPr>
                <w:rFonts w:asciiTheme="minorHAnsi" w:hAnsiTheme="minorHAnsi"/>
                <w:sz w:val="20"/>
                <w:szCs w:val="20"/>
              </w:rPr>
              <w:t>Interests and hobbies</w:t>
            </w:r>
          </w:p>
          <w:p w14:paraId="14DBCB85" w14:textId="3D054A04" w:rsidR="00D117C4" w:rsidRPr="00E704EE" w:rsidRDefault="00E7120C" w:rsidP="00E7120C">
            <w:pPr>
              <w:rPr>
                <w:color w:val="000000"/>
                <w:sz w:val="20"/>
                <w:szCs w:val="20"/>
              </w:rPr>
            </w:pPr>
            <w:r w:rsidRPr="00E704EE">
              <w:rPr>
                <w:color w:val="000000"/>
                <w:sz w:val="20"/>
                <w:szCs w:val="20"/>
              </w:rPr>
              <w:t xml:space="preserve">I </w:t>
            </w:r>
            <w:r w:rsidR="00BE5EAE" w:rsidRPr="00E704EE">
              <w:rPr>
                <w:color w:val="000000"/>
                <w:sz w:val="20"/>
                <w:szCs w:val="20"/>
              </w:rPr>
              <w:t>enjoy</w:t>
            </w:r>
            <w:r w:rsidRPr="00E704EE">
              <w:rPr>
                <w:color w:val="000000"/>
                <w:sz w:val="20"/>
                <w:szCs w:val="20"/>
              </w:rPr>
              <w:t xml:space="preserve"> socializ</w:t>
            </w:r>
            <w:r w:rsidR="00BE5EAE" w:rsidRPr="00E704EE">
              <w:rPr>
                <w:color w:val="000000"/>
                <w:sz w:val="20"/>
                <w:szCs w:val="20"/>
              </w:rPr>
              <w:t xml:space="preserve">ing, </w:t>
            </w:r>
            <w:r w:rsidR="00D9750B">
              <w:rPr>
                <w:color w:val="000000"/>
                <w:sz w:val="20"/>
                <w:szCs w:val="20"/>
              </w:rPr>
              <w:t xml:space="preserve">playing the piano and </w:t>
            </w:r>
            <w:r w:rsidR="00E5562C" w:rsidRPr="00E704EE">
              <w:rPr>
                <w:color w:val="000000"/>
                <w:sz w:val="20"/>
                <w:szCs w:val="20"/>
              </w:rPr>
              <w:t>mountain hiking.</w:t>
            </w:r>
            <w:r w:rsidR="006658E7" w:rsidRPr="00E704EE">
              <w:rPr>
                <w:color w:val="000000"/>
                <w:sz w:val="20"/>
                <w:szCs w:val="20"/>
              </w:rPr>
              <w:t xml:space="preserve"> </w:t>
            </w:r>
            <w:r w:rsidRPr="00E704EE">
              <w:rPr>
                <w:color w:val="000000"/>
                <w:sz w:val="20"/>
                <w:szCs w:val="20"/>
              </w:rPr>
              <w:t xml:space="preserve">I </w:t>
            </w:r>
            <w:r w:rsidR="00BE5EAE" w:rsidRPr="00E704EE">
              <w:rPr>
                <w:color w:val="000000"/>
                <w:sz w:val="20"/>
                <w:szCs w:val="20"/>
              </w:rPr>
              <w:t>enjoy</w:t>
            </w:r>
            <w:r w:rsidRPr="00E704EE">
              <w:rPr>
                <w:color w:val="000000"/>
                <w:sz w:val="20"/>
                <w:szCs w:val="20"/>
              </w:rPr>
              <w:t xml:space="preserve"> keep</w:t>
            </w:r>
            <w:r w:rsidR="00BE5EAE" w:rsidRPr="00E704EE">
              <w:rPr>
                <w:color w:val="000000"/>
                <w:sz w:val="20"/>
                <w:szCs w:val="20"/>
              </w:rPr>
              <w:t>ing</w:t>
            </w:r>
            <w:r w:rsidRPr="00E704EE">
              <w:rPr>
                <w:color w:val="000000"/>
                <w:sz w:val="20"/>
                <w:szCs w:val="20"/>
              </w:rPr>
              <w:t xml:space="preserve"> </w:t>
            </w:r>
            <w:r w:rsidR="00BE5EAE" w:rsidRPr="00E704EE">
              <w:rPr>
                <w:color w:val="000000"/>
                <w:sz w:val="20"/>
                <w:szCs w:val="20"/>
              </w:rPr>
              <w:t>busy and use my time effectively</w:t>
            </w:r>
            <w:r w:rsidR="001766A3" w:rsidRPr="00E704EE">
              <w:rPr>
                <w:color w:val="000000"/>
                <w:sz w:val="20"/>
                <w:szCs w:val="20"/>
              </w:rPr>
              <w:t>,</w:t>
            </w:r>
            <w:r w:rsidR="00BE5EAE" w:rsidRPr="00E704EE">
              <w:rPr>
                <w:color w:val="000000"/>
                <w:sz w:val="20"/>
                <w:szCs w:val="20"/>
              </w:rPr>
              <w:t xml:space="preserve"> working and studying hard</w:t>
            </w:r>
            <w:r w:rsidR="009D745D">
              <w:rPr>
                <w:color w:val="000000"/>
                <w:sz w:val="20"/>
                <w:szCs w:val="20"/>
              </w:rPr>
              <w:t>. T</w:t>
            </w:r>
            <w:r w:rsidR="00BE5EAE" w:rsidRPr="00E704EE">
              <w:rPr>
                <w:color w:val="000000"/>
                <w:sz w:val="20"/>
                <w:szCs w:val="20"/>
              </w:rPr>
              <w:t xml:space="preserve">he rest </w:t>
            </w:r>
            <w:r w:rsidR="009D745D">
              <w:rPr>
                <w:color w:val="000000"/>
                <w:sz w:val="20"/>
                <w:szCs w:val="20"/>
              </w:rPr>
              <w:t xml:space="preserve">of my time </w:t>
            </w:r>
            <w:r w:rsidR="00BE5EAE" w:rsidRPr="00E704EE">
              <w:rPr>
                <w:color w:val="000000"/>
                <w:sz w:val="20"/>
                <w:szCs w:val="20"/>
              </w:rPr>
              <w:t xml:space="preserve">I spend </w:t>
            </w:r>
            <w:r w:rsidR="001766A3" w:rsidRPr="00E704EE">
              <w:rPr>
                <w:color w:val="000000"/>
                <w:sz w:val="20"/>
                <w:szCs w:val="20"/>
              </w:rPr>
              <w:t>with</w:t>
            </w:r>
            <w:r w:rsidR="00BE5EAE" w:rsidRPr="00E704EE">
              <w:rPr>
                <w:color w:val="000000"/>
                <w:sz w:val="20"/>
                <w:szCs w:val="20"/>
              </w:rPr>
              <w:t xml:space="preserve"> people </w:t>
            </w:r>
            <w:r w:rsidR="001766A3" w:rsidRPr="00E704EE">
              <w:rPr>
                <w:color w:val="000000"/>
                <w:sz w:val="20"/>
                <w:szCs w:val="20"/>
              </w:rPr>
              <w:t>whose company I value</w:t>
            </w:r>
            <w:r w:rsidR="00BE5EAE" w:rsidRPr="00E704EE">
              <w:rPr>
                <w:color w:val="000000"/>
                <w:sz w:val="20"/>
                <w:szCs w:val="20"/>
              </w:rPr>
              <w:t>.</w:t>
            </w:r>
            <w:r w:rsidRPr="00E704EE">
              <w:rPr>
                <w:color w:val="000000"/>
                <w:sz w:val="20"/>
                <w:szCs w:val="20"/>
              </w:rPr>
              <w:t xml:space="preserve"> I like to learn new things</w:t>
            </w:r>
            <w:r w:rsidR="00707D9C" w:rsidRPr="00E704EE">
              <w:rPr>
                <w:color w:val="000000"/>
                <w:sz w:val="20"/>
                <w:szCs w:val="20"/>
              </w:rPr>
              <w:t xml:space="preserve"> and embrace </w:t>
            </w:r>
            <w:r w:rsidRPr="00E704EE">
              <w:rPr>
                <w:color w:val="000000"/>
                <w:sz w:val="20"/>
                <w:szCs w:val="20"/>
              </w:rPr>
              <w:t xml:space="preserve">challenges as I </w:t>
            </w:r>
            <w:r w:rsidR="00707D9C" w:rsidRPr="00E704EE">
              <w:rPr>
                <w:color w:val="000000"/>
                <w:sz w:val="20"/>
                <w:szCs w:val="20"/>
              </w:rPr>
              <w:t>have an inquisitive mind and hunger for knowledge and experience</w:t>
            </w:r>
            <w:r w:rsidRPr="00E704EE">
              <w:rPr>
                <w:color w:val="000000"/>
                <w:sz w:val="20"/>
                <w:szCs w:val="20"/>
              </w:rPr>
              <w:t>.</w:t>
            </w:r>
          </w:p>
          <w:p w14:paraId="7C0A7A21" w14:textId="5C410DC5" w:rsidR="00E7120C" w:rsidRDefault="00E7120C" w:rsidP="00E7120C">
            <w:pPr>
              <w:pStyle w:val="Heading3"/>
              <w:rPr>
                <w:rFonts w:asciiTheme="minorHAnsi" w:hAnsiTheme="minorHAnsi"/>
                <w:sz w:val="20"/>
                <w:szCs w:val="20"/>
              </w:rPr>
            </w:pPr>
            <w:r w:rsidRPr="00E704EE">
              <w:rPr>
                <w:rFonts w:asciiTheme="minorHAnsi" w:hAnsiTheme="minorHAnsi"/>
                <w:sz w:val="20"/>
                <w:szCs w:val="20"/>
              </w:rPr>
              <w:t>Referees</w:t>
            </w:r>
          </w:p>
          <w:p w14:paraId="46BA23A5" w14:textId="04DCC681" w:rsidR="00D72E97" w:rsidRPr="003A1B38" w:rsidRDefault="00D72E97" w:rsidP="00D72E97">
            <w:pPr>
              <w:rPr>
                <w:sz w:val="20"/>
                <w:szCs w:val="20"/>
              </w:rPr>
            </w:pPr>
            <w:r w:rsidRPr="003A1B38">
              <w:rPr>
                <w:sz w:val="20"/>
                <w:szCs w:val="20"/>
              </w:rPr>
              <w:t>Patricia Jennings</w:t>
            </w:r>
          </w:p>
          <w:p w14:paraId="24B7E45C" w14:textId="55303FB1" w:rsidR="003A1B38" w:rsidRPr="003A1B38" w:rsidRDefault="003A1B38" w:rsidP="00D72E97">
            <w:pPr>
              <w:rPr>
                <w:sz w:val="20"/>
                <w:szCs w:val="20"/>
              </w:rPr>
            </w:pPr>
            <w:r w:rsidRPr="003A1B38">
              <w:rPr>
                <w:sz w:val="20"/>
                <w:szCs w:val="20"/>
              </w:rPr>
              <w:t>NWRC Course Coordinator</w:t>
            </w:r>
          </w:p>
          <w:p w14:paraId="60E33FC9" w14:textId="517503E5" w:rsidR="00D72E97" w:rsidRDefault="00764301" w:rsidP="00D72E97">
            <w:pPr>
              <w:rPr>
                <w:rFonts w:ascii="Segoe UI" w:hAnsi="Segoe UI" w:cs="Segoe UI"/>
                <w:color w:val="605E5C"/>
                <w:sz w:val="20"/>
                <w:szCs w:val="20"/>
                <w:shd w:val="clear" w:color="auto" w:fill="FFFFFF"/>
              </w:rPr>
            </w:pPr>
            <w:hyperlink r:id="rId14" w:history="1">
              <w:r w:rsidR="003A1B38" w:rsidRPr="003A1B38">
                <w:rPr>
                  <w:rStyle w:val="Hyperlink"/>
                  <w:rFonts w:ascii="Segoe UI" w:hAnsi="Segoe UI" w:cs="Segoe UI"/>
                  <w:sz w:val="20"/>
                  <w:szCs w:val="20"/>
                  <w:shd w:val="clear" w:color="auto" w:fill="FFFFFF"/>
                </w:rPr>
                <w:t>Patricia.Jennings@nwrc.ac.uk</w:t>
              </w:r>
            </w:hyperlink>
          </w:p>
          <w:p w14:paraId="11234D93" w14:textId="380C50C5" w:rsidR="003A1B38" w:rsidRPr="003A1B38" w:rsidRDefault="003A1B38" w:rsidP="00D72E97">
            <w:pPr>
              <w:rPr>
                <w:rFonts w:ascii="Segoe UI" w:hAnsi="Segoe UI" w:cs="Segoe UI"/>
                <w:color w:val="605E5C"/>
                <w:sz w:val="20"/>
                <w:szCs w:val="20"/>
                <w:shd w:val="clear" w:color="auto" w:fill="FFFFFF"/>
              </w:rPr>
            </w:pPr>
            <w:r>
              <w:rPr>
                <w:rFonts w:ascii="Segoe UI" w:hAnsi="Segoe UI" w:cs="Segoe UI"/>
                <w:color w:val="605E5C"/>
                <w:sz w:val="20"/>
                <w:szCs w:val="20"/>
                <w:shd w:val="clear" w:color="auto" w:fill="FFFFFF"/>
              </w:rPr>
              <w:t>02871 276420</w:t>
            </w:r>
          </w:p>
          <w:p w14:paraId="52ED8EC9" w14:textId="77777777" w:rsidR="003A1B38" w:rsidRPr="003A1B38" w:rsidRDefault="003A1B38" w:rsidP="00D72E97">
            <w:pPr>
              <w:rPr>
                <w:sz w:val="20"/>
                <w:szCs w:val="20"/>
              </w:rPr>
            </w:pPr>
          </w:p>
          <w:p w14:paraId="7E151C33" w14:textId="39019F3B" w:rsidR="00E371EE" w:rsidRPr="003A1B38" w:rsidRDefault="00E371EE" w:rsidP="00E371EE">
            <w:pPr>
              <w:rPr>
                <w:sz w:val="20"/>
                <w:szCs w:val="20"/>
              </w:rPr>
            </w:pPr>
            <w:r w:rsidRPr="003A1B38">
              <w:rPr>
                <w:sz w:val="20"/>
                <w:szCs w:val="20"/>
              </w:rPr>
              <w:t xml:space="preserve">Reference for FGU </w:t>
            </w:r>
            <w:proofErr w:type="spellStart"/>
            <w:r w:rsidRPr="003A1B38">
              <w:rPr>
                <w:sz w:val="20"/>
                <w:szCs w:val="20"/>
              </w:rPr>
              <w:t>Korsor</w:t>
            </w:r>
            <w:proofErr w:type="spellEnd"/>
            <w:r w:rsidRPr="003A1B38">
              <w:rPr>
                <w:sz w:val="20"/>
                <w:szCs w:val="20"/>
              </w:rPr>
              <w:t xml:space="preserve"> Denmark: </w:t>
            </w:r>
          </w:p>
          <w:p w14:paraId="0EDB4FC6" w14:textId="624AF8CC" w:rsidR="00E371EE" w:rsidRPr="003A1B38" w:rsidRDefault="00E371EE" w:rsidP="00E371EE">
            <w:pPr>
              <w:rPr>
                <w:sz w:val="20"/>
                <w:szCs w:val="20"/>
              </w:rPr>
            </w:pPr>
            <w:r w:rsidRPr="003A1B38">
              <w:rPr>
                <w:sz w:val="20"/>
                <w:szCs w:val="20"/>
              </w:rPr>
              <w:t>William O’Donnell</w:t>
            </w:r>
          </w:p>
          <w:p w14:paraId="6F9F00E3" w14:textId="3FD8209D" w:rsidR="00E371EE" w:rsidRPr="003A1B38" w:rsidRDefault="00764301" w:rsidP="00E371EE">
            <w:pPr>
              <w:rPr>
                <w:sz w:val="20"/>
                <w:szCs w:val="20"/>
              </w:rPr>
            </w:pPr>
            <w:hyperlink r:id="rId15" w:history="1">
              <w:r w:rsidR="003A1B38" w:rsidRPr="00E056DC">
                <w:rPr>
                  <w:rStyle w:val="Hyperlink"/>
                  <w:sz w:val="20"/>
                  <w:szCs w:val="20"/>
                </w:rPr>
                <w:t>Willie.ODonnell@nwrc.ac.uk</w:t>
              </w:r>
            </w:hyperlink>
          </w:p>
          <w:p w14:paraId="08D94A72" w14:textId="77777777" w:rsidR="00E371EE" w:rsidRPr="003A1B38" w:rsidRDefault="00E371EE" w:rsidP="00E371EE">
            <w:pPr>
              <w:rPr>
                <w:sz w:val="20"/>
                <w:szCs w:val="20"/>
              </w:rPr>
            </w:pPr>
          </w:p>
          <w:p w14:paraId="38FC2B77" w14:textId="4B4EB812" w:rsidR="00E7120C" w:rsidRDefault="00C015BC" w:rsidP="00E7120C">
            <w:pPr>
              <w:rPr>
                <w:color w:val="000000"/>
                <w:sz w:val="20"/>
                <w:szCs w:val="20"/>
              </w:rPr>
            </w:pPr>
            <w:r w:rsidRPr="003A1B38">
              <w:rPr>
                <w:color w:val="000000"/>
                <w:sz w:val="20"/>
                <w:szCs w:val="20"/>
              </w:rPr>
              <w:t>Work references a</w:t>
            </w:r>
            <w:r w:rsidR="00E7120C" w:rsidRPr="003A1B38">
              <w:rPr>
                <w:color w:val="000000"/>
                <w:sz w:val="20"/>
                <w:szCs w:val="20"/>
              </w:rPr>
              <w:t>vailable on request</w:t>
            </w:r>
          </w:p>
          <w:p w14:paraId="25F87277" w14:textId="474C1699" w:rsidR="0071393E" w:rsidRDefault="0071393E" w:rsidP="00E7120C">
            <w:pPr>
              <w:rPr>
                <w:color w:val="000000"/>
                <w:sz w:val="20"/>
                <w:szCs w:val="20"/>
              </w:rPr>
            </w:pPr>
          </w:p>
          <w:p w14:paraId="4D0BBD7A" w14:textId="5670DF9D" w:rsidR="0071393E" w:rsidRDefault="0071393E" w:rsidP="00E7120C">
            <w:pPr>
              <w:rPr>
                <w:color w:val="000000"/>
                <w:sz w:val="20"/>
                <w:szCs w:val="20"/>
              </w:rPr>
            </w:pPr>
          </w:p>
          <w:p w14:paraId="433F7243" w14:textId="740F4137" w:rsidR="0071393E" w:rsidRDefault="0071393E" w:rsidP="00E7120C">
            <w:pPr>
              <w:rPr>
                <w:color w:val="000000"/>
                <w:sz w:val="20"/>
                <w:szCs w:val="20"/>
              </w:rPr>
            </w:pPr>
          </w:p>
          <w:p w14:paraId="0845C2C3" w14:textId="774D55FA" w:rsidR="0071393E" w:rsidRDefault="0071393E" w:rsidP="00E7120C">
            <w:pPr>
              <w:rPr>
                <w:color w:val="000000"/>
                <w:sz w:val="20"/>
                <w:szCs w:val="20"/>
              </w:rPr>
            </w:pPr>
          </w:p>
          <w:p w14:paraId="6CE85F4A" w14:textId="299C834F" w:rsidR="0071393E" w:rsidRDefault="0071393E" w:rsidP="00E7120C">
            <w:pPr>
              <w:rPr>
                <w:color w:val="000000"/>
                <w:sz w:val="20"/>
                <w:szCs w:val="20"/>
              </w:rPr>
            </w:pPr>
          </w:p>
          <w:p w14:paraId="7466370D" w14:textId="105AE742" w:rsidR="0071393E" w:rsidRDefault="0071393E" w:rsidP="00E7120C">
            <w:pPr>
              <w:rPr>
                <w:color w:val="000000"/>
                <w:sz w:val="20"/>
                <w:szCs w:val="20"/>
              </w:rPr>
            </w:pPr>
          </w:p>
          <w:p w14:paraId="154FCCFF" w14:textId="77777777" w:rsidR="006542E1" w:rsidRDefault="006542E1" w:rsidP="00BC3D4B">
            <w:pPr>
              <w:pStyle w:val="Heading3"/>
              <w:rPr>
                <w:rFonts w:asciiTheme="minorHAnsi" w:hAnsiTheme="minorHAnsi"/>
                <w:sz w:val="20"/>
                <w:szCs w:val="20"/>
              </w:rPr>
            </w:pPr>
          </w:p>
          <w:p w14:paraId="64923813" w14:textId="77777777" w:rsidR="006542E1" w:rsidRDefault="006542E1" w:rsidP="00BC3D4B">
            <w:pPr>
              <w:pStyle w:val="Heading3"/>
              <w:rPr>
                <w:rFonts w:asciiTheme="minorHAnsi" w:hAnsiTheme="minorHAnsi"/>
                <w:sz w:val="20"/>
                <w:szCs w:val="20"/>
              </w:rPr>
            </w:pPr>
          </w:p>
          <w:p w14:paraId="2B0EF49C" w14:textId="31780630" w:rsidR="00BC3D4B" w:rsidRDefault="00BC3D4B" w:rsidP="00BC3D4B">
            <w:pPr>
              <w:pStyle w:val="Heading3"/>
              <w:rPr>
                <w:rFonts w:asciiTheme="minorHAnsi" w:hAnsiTheme="minorHAnsi"/>
                <w:sz w:val="20"/>
                <w:szCs w:val="20"/>
              </w:rPr>
            </w:pPr>
            <w:r>
              <w:rPr>
                <w:rFonts w:asciiTheme="minorHAnsi" w:hAnsiTheme="minorHAnsi"/>
                <w:sz w:val="20"/>
                <w:szCs w:val="20"/>
              </w:rPr>
              <w:t>Extra Information</w:t>
            </w:r>
          </w:p>
          <w:p w14:paraId="3EB4B909" w14:textId="287EE634" w:rsidR="006542E1" w:rsidRDefault="006542E1" w:rsidP="006542E1">
            <w:r>
              <w:t>I am rep</w:t>
            </w:r>
            <w:r w:rsidR="0039187C">
              <w:t>resentative</w:t>
            </w:r>
            <w:r>
              <w:t xml:space="preserve"> of the class. As part of the role, I attend meetings, where any class enquiries, I will speak on behalf of the class.</w:t>
            </w:r>
          </w:p>
          <w:p w14:paraId="69CDAF46" w14:textId="77777777" w:rsidR="006542E1" w:rsidRPr="006542E1" w:rsidRDefault="006542E1" w:rsidP="006542E1"/>
          <w:p w14:paraId="713B4DB5" w14:textId="4DB244FD" w:rsidR="00E7120C" w:rsidRDefault="006542E1" w:rsidP="00E7120C">
            <w:pPr>
              <w:rPr>
                <w:sz w:val="20"/>
                <w:szCs w:val="20"/>
              </w:rPr>
            </w:pPr>
            <w:r>
              <w:rPr>
                <w:sz w:val="20"/>
                <w:szCs w:val="20"/>
              </w:rPr>
              <w:t xml:space="preserve">I also </w:t>
            </w:r>
            <w:r w:rsidR="0039187C">
              <w:rPr>
                <w:sz w:val="20"/>
                <w:szCs w:val="20"/>
              </w:rPr>
              <w:t xml:space="preserve">partook </w:t>
            </w:r>
            <w:r>
              <w:rPr>
                <w:sz w:val="20"/>
                <w:szCs w:val="20"/>
              </w:rPr>
              <w:t xml:space="preserve">in the Careers Ready </w:t>
            </w:r>
            <w:r w:rsidR="008102A5">
              <w:rPr>
                <w:sz w:val="20"/>
                <w:szCs w:val="20"/>
              </w:rPr>
              <w:t>program</w:t>
            </w:r>
            <w:r>
              <w:rPr>
                <w:sz w:val="20"/>
                <w:szCs w:val="20"/>
              </w:rPr>
              <w:t>. Here I’ve participated in masterclasses, site visits. I learned valuable insights from my career’s academy mentor.</w:t>
            </w:r>
          </w:p>
          <w:p w14:paraId="0B355551" w14:textId="77777777" w:rsidR="006542E1" w:rsidRDefault="006542E1" w:rsidP="00E7120C">
            <w:pPr>
              <w:rPr>
                <w:sz w:val="20"/>
                <w:szCs w:val="20"/>
              </w:rPr>
            </w:pPr>
          </w:p>
          <w:p w14:paraId="66D93035" w14:textId="38B9288E" w:rsidR="006542E1" w:rsidRDefault="006542E1" w:rsidP="00E7120C">
            <w:pPr>
              <w:rPr>
                <w:sz w:val="20"/>
                <w:szCs w:val="20"/>
              </w:rPr>
            </w:pPr>
            <w:r>
              <w:rPr>
                <w:sz w:val="20"/>
                <w:szCs w:val="20"/>
              </w:rPr>
              <w:t xml:space="preserve">I am currently looking for a work placement opportunity within a successful business for 13 weeks as part of my course. Here I hope to learn valuable experience to broaden my knowledge. </w:t>
            </w:r>
          </w:p>
          <w:p w14:paraId="4F47E3BA" w14:textId="7FA46619" w:rsidR="006542E1" w:rsidRDefault="006542E1" w:rsidP="00E7120C">
            <w:pPr>
              <w:rPr>
                <w:sz w:val="20"/>
                <w:szCs w:val="20"/>
              </w:rPr>
            </w:pPr>
          </w:p>
          <w:p w14:paraId="36BBCE69" w14:textId="2E1D4D89" w:rsidR="006542E1" w:rsidRDefault="006542E1" w:rsidP="006542E1">
            <w:pPr>
              <w:pStyle w:val="Heading3"/>
              <w:rPr>
                <w:sz w:val="20"/>
                <w:szCs w:val="20"/>
              </w:rPr>
            </w:pPr>
            <w:r>
              <w:rPr>
                <w:rFonts w:asciiTheme="minorHAnsi" w:hAnsiTheme="minorHAnsi"/>
                <w:sz w:val="20"/>
                <w:szCs w:val="20"/>
              </w:rPr>
              <w:t>Note</w:t>
            </w:r>
          </w:p>
          <w:p w14:paraId="54E1EBD4" w14:textId="303EBC37" w:rsidR="006542E1" w:rsidRDefault="006542E1" w:rsidP="00E7120C">
            <w:pPr>
              <w:rPr>
                <w:sz w:val="20"/>
                <w:szCs w:val="20"/>
              </w:rPr>
            </w:pPr>
            <w:r>
              <w:rPr>
                <w:sz w:val="20"/>
                <w:szCs w:val="20"/>
              </w:rPr>
              <w:t>Thank you for taking the time to review my CV. I feel like I</w:t>
            </w:r>
            <w:r w:rsidR="0039187C">
              <w:rPr>
                <w:sz w:val="20"/>
                <w:szCs w:val="20"/>
              </w:rPr>
              <w:t xml:space="preserve"> will</w:t>
            </w:r>
            <w:r>
              <w:rPr>
                <w:sz w:val="20"/>
                <w:szCs w:val="20"/>
              </w:rPr>
              <w:t xml:space="preserve"> make a good addition to your team as I am dedicated to working hard and really pushing myself to obtain the highest standards </w:t>
            </w:r>
            <w:r w:rsidR="00A732CE">
              <w:rPr>
                <w:sz w:val="20"/>
                <w:szCs w:val="20"/>
              </w:rPr>
              <w:t>that I possibly can</w:t>
            </w:r>
            <w:r>
              <w:rPr>
                <w:sz w:val="20"/>
                <w:szCs w:val="20"/>
              </w:rPr>
              <w:t>.</w:t>
            </w:r>
          </w:p>
          <w:p w14:paraId="1DF52D29" w14:textId="4855E309" w:rsidR="00A732CE" w:rsidRDefault="00A732CE" w:rsidP="00E7120C">
            <w:pPr>
              <w:rPr>
                <w:sz w:val="20"/>
                <w:szCs w:val="20"/>
              </w:rPr>
            </w:pPr>
            <w:r>
              <w:rPr>
                <w:sz w:val="20"/>
                <w:szCs w:val="20"/>
              </w:rPr>
              <w:t>I work full time alongside full time at college. This shows how hard I push myself to achieve the goals, I’ve set out.</w:t>
            </w:r>
          </w:p>
          <w:p w14:paraId="66F4A39C" w14:textId="77777777" w:rsidR="00A732CE" w:rsidRDefault="00A732CE" w:rsidP="00E7120C">
            <w:pPr>
              <w:rPr>
                <w:sz w:val="20"/>
                <w:szCs w:val="20"/>
              </w:rPr>
            </w:pPr>
            <w:r>
              <w:rPr>
                <w:sz w:val="20"/>
                <w:szCs w:val="20"/>
              </w:rPr>
              <w:t xml:space="preserve">My aims are to achieve full time work </w:t>
            </w:r>
            <w:r w:rsidR="0017525C">
              <w:rPr>
                <w:sz w:val="20"/>
                <w:szCs w:val="20"/>
              </w:rPr>
              <w:t xml:space="preserve">within your company, where I can grow my knowledge and understanding of the business. I hope to achieve the same successful results within your company as I have had within my past jobs. </w:t>
            </w:r>
          </w:p>
          <w:p w14:paraId="3D1C483A" w14:textId="552426E3" w:rsidR="0017525C" w:rsidRPr="00E704EE" w:rsidRDefault="0017525C" w:rsidP="00E7120C">
            <w:pPr>
              <w:rPr>
                <w:sz w:val="20"/>
                <w:szCs w:val="20"/>
              </w:rPr>
            </w:pPr>
          </w:p>
        </w:tc>
        <w:tc>
          <w:tcPr>
            <w:tcW w:w="868" w:type="dxa"/>
          </w:tcPr>
          <w:p w14:paraId="010BA44D" w14:textId="77777777" w:rsidR="001B2ABD" w:rsidRPr="00E704EE" w:rsidRDefault="001B2ABD" w:rsidP="000C45FF">
            <w:pPr>
              <w:tabs>
                <w:tab w:val="left" w:pos="990"/>
              </w:tabs>
              <w:rPr>
                <w:sz w:val="20"/>
                <w:szCs w:val="20"/>
              </w:rPr>
            </w:pPr>
          </w:p>
          <w:p w14:paraId="36AADF89" w14:textId="77777777" w:rsidR="00182ED0" w:rsidRPr="00E704EE" w:rsidRDefault="00182ED0" w:rsidP="000C45FF">
            <w:pPr>
              <w:tabs>
                <w:tab w:val="left" w:pos="990"/>
              </w:tabs>
              <w:rPr>
                <w:sz w:val="20"/>
                <w:szCs w:val="20"/>
              </w:rPr>
            </w:pPr>
          </w:p>
        </w:tc>
        <w:tc>
          <w:tcPr>
            <w:tcW w:w="6397" w:type="dxa"/>
          </w:tcPr>
          <w:p w14:paraId="544E6223" w14:textId="77777777" w:rsidR="00182ED0" w:rsidRPr="00E704EE" w:rsidRDefault="00182ED0" w:rsidP="00E13A6E">
            <w:pPr>
              <w:pStyle w:val="Heading2"/>
              <w:rPr>
                <w:rFonts w:asciiTheme="minorHAnsi" w:hAnsiTheme="minorHAnsi"/>
                <w:sz w:val="40"/>
                <w:szCs w:val="40"/>
              </w:rPr>
            </w:pPr>
            <w:r w:rsidRPr="00E704EE">
              <w:rPr>
                <w:rFonts w:asciiTheme="minorHAnsi" w:hAnsiTheme="minorHAnsi"/>
                <w:sz w:val="40"/>
                <w:szCs w:val="40"/>
              </w:rPr>
              <w:t>louise gallagher</w:t>
            </w:r>
          </w:p>
          <w:p w14:paraId="5E17B613" w14:textId="77777777" w:rsidR="00036450" w:rsidRPr="00E704EE" w:rsidRDefault="00971206" w:rsidP="00971206">
            <w:pPr>
              <w:pStyle w:val="Heading2"/>
              <w:rPr>
                <w:rFonts w:asciiTheme="minorHAnsi" w:eastAsiaTheme="minorEastAsia" w:hAnsiTheme="minorHAnsi" w:cstheme="minorBidi"/>
                <w:b w:val="0"/>
                <w:bCs w:val="0"/>
                <w:caps w:val="0"/>
                <w:sz w:val="20"/>
                <w:szCs w:val="20"/>
              </w:rPr>
            </w:pPr>
            <w:r w:rsidRPr="00E704EE">
              <w:rPr>
                <w:rFonts w:asciiTheme="minorHAnsi" w:hAnsiTheme="minorHAnsi"/>
                <w:sz w:val="20"/>
                <w:szCs w:val="20"/>
              </w:rPr>
              <w:t>Educational History</w:t>
            </w:r>
          </w:p>
          <w:p w14:paraId="480FAC62" w14:textId="44E5B6F7" w:rsidR="004302BC" w:rsidRPr="00E704EE" w:rsidRDefault="004302BC" w:rsidP="004302BC">
            <w:pPr>
              <w:rPr>
                <w:b/>
                <w:bCs/>
                <w:sz w:val="20"/>
                <w:szCs w:val="20"/>
              </w:rPr>
            </w:pPr>
            <w:r w:rsidRPr="00E704EE">
              <w:rPr>
                <w:b/>
                <w:bCs/>
                <w:sz w:val="20"/>
                <w:szCs w:val="20"/>
              </w:rPr>
              <w:t>NWRC</w:t>
            </w:r>
            <w:r w:rsidR="003A1B38">
              <w:rPr>
                <w:b/>
                <w:bCs/>
                <w:sz w:val="20"/>
                <w:szCs w:val="20"/>
              </w:rPr>
              <w:t>, L/</w:t>
            </w:r>
            <w:r w:rsidRPr="00E704EE">
              <w:rPr>
                <w:b/>
                <w:bCs/>
                <w:sz w:val="20"/>
                <w:szCs w:val="20"/>
              </w:rPr>
              <w:t>Derry</w:t>
            </w:r>
            <w:r w:rsidR="003A1B38">
              <w:rPr>
                <w:b/>
                <w:bCs/>
                <w:sz w:val="20"/>
                <w:szCs w:val="20"/>
              </w:rPr>
              <w:t>,</w:t>
            </w:r>
            <w:r w:rsidR="001B1D7A">
              <w:rPr>
                <w:b/>
                <w:bCs/>
                <w:sz w:val="20"/>
                <w:szCs w:val="20"/>
              </w:rPr>
              <w:t xml:space="preserve"> Foundation Degree</w:t>
            </w:r>
            <w:r w:rsidR="003A1B38">
              <w:rPr>
                <w:b/>
                <w:bCs/>
                <w:sz w:val="20"/>
                <w:szCs w:val="20"/>
              </w:rPr>
              <w:t xml:space="preserve"> Software Development</w:t>
            </w:r>
          </w:p>
          <w:p w14:paraId="1C54FCFA" w14:textId="64365499" w:rsidR="004302BC" w:rsidRDefault="004302BC" w:rsidP="004302BC">
            <w:pPr>
              <w:pStyle w:val="Date"/>
              <w:rPr>
                <w:sz w:val="20"/>
                <w:szCs w:val="20"/>
                <w:u w:val="single"/>
              </w:rPr>
            </w:pPr>
            <w:r w:rsidRPr="00E704EE">
              <w:rPr>
                <w:sz w:val="20"/>
                <w:szCs w:val="20"/>
                <w:u w:val="single"/>
              </w:rPr>
              <w:t xml:space="preserve">1 September 2020 – Present </w:t>
            </w:r>
          </w:p>
          <w:p w14:paraId="13586367" w14:textId="77777777" w:rsidR="003A1B38" w:rsidRPr="003A1B38" w:rsidRDefault="003A1B38" w:rsidP="003A1B38"/>
          <w:p w14:paraId="13F8BA4C" w14:textId="128D1FF8" w:rsidR="004302BC" w:rsidRDefault="004302BC" w:rsidP="00971206">
            <w:pPr>
              <w:rPr>
                <w:sz w:val="20"/>
                <w:szCs w:val="20"/>
              </w:rPr>
            </w:pPr>
            <w:r w:rsidRPr="00E704EE">
              <w:rPr>
                <w:sz w:val="20"/>
                <w:szCs w:val="20"/>
              </w:rPr>
              <w:t>This course involves programming</w:t>
            </w:r>
            <w:r w:rsidR="003A1B38">
              <w:rPr>
                <w:sz w:val="20"/>
                <w:szCs w:val="20"/>
              </w:rPr>
              <w:t xml:space="preserve"> in several languages</w:t>
            </w:r>
            <w:r w:rsidRPr="00E704EE">
              <w:rPr>
                <w:sz w:val="20"/>
                <w:szCs w:val="20"/>
              </w:rPr>
              <w:t>, software testing, software reuse, frameworks,</w:t>
            </w:r>
            <w:r w:rsidR="00E5562C" w:rsidRPr="00E704EE">
              <w:rPr>
                <w:sz w:val="20"/>
                <w:szCs w:val="20"/>
              </w:rPr>
              <w:t xml:space="preserve"> APIs, Mapping</w:t>
            </w:r>
            <w:r w:rsidR="008C3E9C" w:rsidRPr="00E704EE">
              <w:rPr>
                <w:sz w:val="20"/>
                <w:szCs w:val="20"/>
              </w:rPr>
              <w:t xml:space="preserve">, </w:t>
            </w:r>
            <w:r w:rsidR="00E5562C" w:rsidRPr="00E704EE">
              <w:rPr>
                <w:sz w:val="20"/>
                <w:szCs w:val="20"/>
              </w:rPr>
              <w:t>CMMI quality standards</w:t>
            </w:r>
            <w:r w:rsidR="008C3E9C" w:rsidRPr="00E704EE">
              <w:rPr>
                <w:sz w:val="20"/>
                <w:szCs w:val="20"/>
              </w:rPr>
              <w:t xml:space="preserve"> and different software methodologies such as </w:t>
            </w:r>
            <w:r w:rsidR="003A1B38">
              <w:rPr>
                <w:sz w:val="20"/>
                <w:szCs w:val="20"/>
              </w:rPr>
              <w:t>A</w:t>
            </w:r>
            <w:r w:rsidR="008C3E9C" w:rsidRPr="00E704EE">
              <w:rPr>
                <w:sz w:val="20"/>
                <w:szCs w:val="20"/>
              </w:rPr>
              <w:t xml:space="preserve">gile, </w:t>
            </w:r>
            <w:r w:rsidR="003A1B38">
              <w:rPr>
                <w:sz w:val="20"/>
                <w:szCs w:val="20"/>
              </w:rPr>
              <w:t>W</w:t>
            </w:r>
            <w:r w:rsidR="008C3E9C" w:rsidRPr="00E704EE">
              <w:rPr>
                <w:sz w:val="20"/>
                <w:szCs w:val="20"/>
              </w:rPr>
              <w:t>aterfall or V model</w:t>
            </w:r>
            <w:r w:rsidRPr="00E704EE">
              <w:rPr>
                <w:sz w:val="20"/>
                <w:szCs w:val="20"/>
              </w:rPr>
              <w:t xml:space="preserve">. </w:t>
            </w:r>
          </w:p>
          <w:p w14:paraId="4B1016D4" w14:textId="77777777" w:rsidR="003A1B38" w:rsidRDefault="003A1B38" w:rsidP="00971206">
            <w:pPr>
              <w:rPr>
                <w:sz w:val="20"/>
                <w:szCs w:val="20"/>
              </w:rPr>
            </w:pPr>
          </w:p>
          <w:p w14:paraId="7455747F" w14:textId="48D76CD3" w:rsidR="00D72E97" w:rsidRDefault="00D72E97" w:rsidP="00971206">
            <w:pPr>
              <w:rPr>
                <w:sz w:val="20"/>
                <w:szCs w:val="20"/>
              </w:rPr>
            </w:pPr>
            <w:r>
              <w:rPr>
                <w:sz w:val="20"/>
                <w:szCs w:val="20"/>
              </w:rPr>
              <w:t xml:space="preserve">Year one I have </w:t>
            </w:r>
            <w:r w:rsidR="003A1B38">
              <w:rPr>
                <w:sz w:val="20"/>
                <w:szCs w:val="20"/>
              </w:rPr>
              <w:t>achieved</w:t>
            </w:r>
            <w:r>
              <w:rPr>
                <w:sz w:val="20"/>
                <w:szCs w:val="20"/>
              </w:rPr>
              <w:t xml:space="preserve"> distinctions </w:t>
            </w:r>
            <w:r w:rsidR="003A1B38">
              <w:rPr>
                <w:sz w:val="20"/>
                <w:szCs w:val="20"/>
              </w:rPr>
              <w:t xml:space="preserve">in most units </w:t>
            </w:r>
            <w:r>
              <w:rPr>
                <w:sz w:val="20"/>
                <w:szCs w:val="20"/>
              </w:rPr>
              <w:t xml:space="preserve">and one merit which include: Programming 1 Programming 2, Software Testing, Databases, Math for </w:t>
            </w:r>
            <w:r w:rsidR="003A1B38">
              <w:rPr>
                <w:sz w:val="20"/>
                <w:szCs w:val="20"/>
              </w:rPr>
              <w:t>C</w:t>
            </w:r>
            <w:r>
              <w:rPr>
                <w:sz w:val="20"/>
                <w:szCs w:val="20"/>
              </w:rPr>
              <w:t xml:space="preserve">omputing, System </w:t>
            </w:r>
            <w:r w:rsidR="003A1B38">
              <w:rPr>
                <w:sz w:val="20"/>
                <w:szCs w:val="20"/>
              </w:rPr>
              <w:t>Analysis and D</w:t>
            </w:r>
            <w:r>
              <w:rPr>
                <w:sz w:val="20"/>
                <w:szCs w:val="20"/>
              </w:rPr>
              <w:t>esign.</w:t>
            </w:r>
          </w:p>
          <w:p w14:paraId="0B76B625" w14:textId="77777777" w:rsidR="003A1B38" w:rsidRDefault="003A1B38" w:rsidP="00971206">
            <w:pPr>
              <w:rPr>
                <w:sz w:val="20"/>
                <w:szCs w:val="20"/>
              </w:rPr>
            </w:pPr>
          </w:p>
          <w:p w14:paraId="6103C57E" w14:textId="35BDC04F" w:rsidR="00D72E97" w:rsidRPr="00E704EE" w:rsidRDefault="00D72E97" w:rsidP="00971206">
            <w:pPr>
              <w:rPr>
                <w:sz w:val="20"/>
                <w:szCs w:val="20"/>
              </w:rPr>
            </w:pPr>
            <w:r>
              <w:rPr>
                <w:sz w:val="20"/>
                <w:szCs w:val="20"/>
              </w:rPr>
              <w:t xml:space="preserve">My aim for this year is to receive distinctions in the following: Programming 3, Web Technologies, </w:t>
            </w:r>
            <w:r w:rsidR="003A1B38">
              <w:rPr>
                <w:sz w:val="20"/>
                <w:szCs w:val="20"/>
              </w:rPr>
              <w:t>N</w:t>
            </w:r>
            <w:r>
              <w:rPr>
                <w:sz w:val="20"/>
                <w:szCs w:val="20"/>
              </w:rPr>
              <w:t xml:space="preserve">etwork and </w:t>
            </w:r>
            <w:r w:rsidR="003A1B38">
              <w:rPr>
                <w:sz w:val="20"/>
                <w:szCs w:val="20"/>
              </w:rPr>
              <w:t>A</w:t>
            </w:r>
            <w:r>
              <w:rPr>
                <w:sz w:val="20"/>
                <w:szCs w:val="20"/>
              </w:rPr>
              <w:t xml:space="preserve">rchitecture and </w:t>
            </w:r>
            <w:r w:rsidR="003A1B38">
              <w:rPr>
                <w:sz w:val="20"/>
                <w:szCs w:val="20"/>
              </w:rPr>
              <w:t>W</w:t>
            </w:r>
            <w:r w:rsidR="008D2DEE">
              <w:rPr>
                <w:sz w:val="20"/>
                <w:szCs w:val="20"/>
              </w:rPr>
              <w:t>ork-</w:t>
            </w:r>
            <w:r w:rsidR="003A1B38">
              <w:rPr>
                <w:sz w:val="20"/>
                <w:szCs w:val="20"/>
              </w:rPr>
              <w:t>B</w:t>
            </w:r>
            <w:r w:rsidR="008D2DEE">
              <w:rPr>
                <w:sz w:val="20"/>
                <w:szCs w:val="20"/>
              </w:rPr>
              <w:t>ased</w:t>
            </w:r>
            <w:r>
              <w:rPr>
                <w:sz w:val="20"/>
                <w:szCs w:val="20"/>
              </w:rPr>
              <w:t xml:space="preserve"> </w:t>
            </w:r>
            <w:r w:rsidR="003A1B38">
              <w:rPr>
                <w:sz w:val="20"/>
                <w:szCs w:val="20"/>
              </w:rPr>
              <w:t>L</w:t>
            </w:r>
            <w:r>
              <w:rPr>
                <w:sz w:val="20"/>
                <w:szCs w:val="20"/>
              </w:rPr>
              <w:t>earning.</w:t>
            </w:r>
          </w:p>
          <w:p w14:paraId="0EE172C5" w14:textId="77777777" w:rsidR="00E5562C" w:rsidRPr="00E704EE" w:rsidRDefault="00E5562C" w:rsidP="00971206">
            <w:pPr>
              <w:rPr>
                <w:b/>
                <w:bCs/>
                <w:sz w:val="20"/>
                <w:szCs w:val="20"/>
              </w:rPr>
            </w:pPr>
          </w:p>
          <w:p w14:paraId="4EB0DD2E" w14:textId="26ABB937" w:rsidR="00971206" w:rsidRPr="00E704EE" w:rsidRDefault="00971206" w:rsidP="00971206">
            <w:pPr>
              <w:rPr>
                <w:b/>
                <w:bCs/>
                <w:sz w:val="20"/>
                <w:szCs w:val="20"/>
              </w:rPr>
            </w:pPr>
            <w:r w:rsidRPr="00E704EE">
              <w:rPr>
                <w:b/>
                <w:bCs/>
                <w:sz w:val="20"/>
                <w:szCs w:val="20"/>
              </w:rPr>
              <w:t>NWRC Derry</w:t>
            </w:r>
            <w:r w:rsidR="001B1D7A">
              <w:rPr>
                <w:b/>
                <w:bCs/>
                <w:sz w:val="20"/>
                <w:szCs w:val="20"/>
              </w:rPr>
              <w:t xml:space="preserve"> Diploma </w:t>
            </w:r>
          </w:p>
          <w:p w14:paraId="72220539" w14:textId="40EA1686" w:rsidR="00971206" w:rsidRDefault="00971206" w:rsidP="00971206">
            <w:pPr>
              <w:pStyle w:val="Date"/>
              <w:rPr>
                <w:sz w:val="20"/>
                <w:szCs w:val="20"/>
                <w:u w:val="single"/>
              </w:rPr>
            </w:pPr>
            <w:r w:rsidRPr="00E704EE">
              <w:rPr>
                <w:sz w:val="20"/>
                <w:szCs w:val="20"/>
                <w:u w:val="single"/>
              </w:rPr>
              <w:t>1 September 20</w:t>
            </w:r>
            <w:r w:rsidR="004302BC" w:rsidRPr="00E704EE">
              <w:rPr>
                <w:sz w:val="20"/>
                <w:szCs w:val="20"/>
                <w:u w:val="single"/>
              </w:rPr>
              <w:t>19</w:t>
            </w:r>
            <w:r w:rsidRPr="00E704EE">
              <w:rPr>
                <w:sz w:val="20"/>
                <w:szCs w:val="20"/>
                <w:u w:val="single"/>
              </w:rPr>
              <w:t xml:space="preserve"> – </w:t>
            </w:r>
            <w:r w:rsidR="004302BC" w:rsidRPr="00E704EE">
              <w:rPr>
                <w:sz w:val="20"/>
                <w:szCs w:val="20"/>
                <w:u w:val="single"/>
              </w:rPr>
              <w:t>May 2020</w:t>
            </w:r>
            <w:r w:rsidRPr="00E704EE">
              <w:rPr>
                <w:sz w:val="20"/>
                <w:szCs w:val="20"/>
                <w:u w:val="single"/>
              </w:rPr>
              <w:t xml:space="preserve"> </w:t>
            </w:r>
          </w:p>
          <w:p w14:paraId="6F6EDDAE" w14:textId="77777777" w:rsidR="003A1B38" w:rsidRPr="003A1B38" w:rsidRDefault="003A1B38" w:rsidP="003A1B38"/>
          <w:p w14:paraId="1E2F61E8" w14:textId="46C75578" w:rsidR="00971206" w:rsidRPr="00E704EE" w:rsidRDefault="005D72D3" w:rsidP="00971206">
            <w:pPr>
              <w:rPr>
                <w:color w:val="FF0000"/>
                <w:sz w:val="20"/>
                <w:szCs w:val="20"/>
              </w:rPr>
            </w:pPr>
            <w:r w:rsidRPr="00E704EE">
              <w:rPr>
                <w:sz w:val="20"/>
                <w:szCs w:val="20"/>
              </w:rPr>
              <w:t>S</w:t>
            </w:r>
            <w:r w:rsidR="00971206" w:rsidRPr="00E704EE">
              <w:rPr>
                <w:sz w:val="20"/>
                <w:szCs w:val="20"/>
              </w:rPr>
              <w:t>tud</w:t>
            </w:r>
            <w:r w:rsidR="00395D00" w:rsidRPr="00E704EE">
              <w:rPr>
                <w:sz w:val="20"/>
                <w:szCs w:val="20"/>
              </w:rPr>
              <w:t>ied</w:t>
            </w:r>
            <w:r w:rsidR="00971206" w:rsidRPr="00E704EE">
              <w:rPr>
                <w:sz w:val="20"/>
                <w:szCs w:val="20"/>
              </w:rPr>
              <w:t xml:space="preserve"> </w:t>
            </w:r>
            <w:r w:rsidRPr="00E704EE">
              <w:rPr>
                <w:sz w:val="20"/>
                <w:szCs w:val="20"/>
              </w:rPr>
              <w:t xml:space="preserve">a </w:t>
            </w:r>
            <w:r w:rsidR="00971206" w:rsidRPr="00E704EE">
              <w:rPr>
                <w:sz w:val="20"/>
                <w:szCs w:val="20"/>
              </w:rPr>
              <w:t>BTEC Level 3 Diploma in IT</w:t>
            </w:r>
            <w:r w:rsidR="006F581C" w:rsidRPr="00E704EE">
              <w:rPr>
                <w:sz w:val="20"/>
                <w:szCs w:val="20"/>
              </w:rPr>
              <w:t xml:space="preserve">, </w:t>
            </w:r>
            <w:r w:rsidR="00395D00" w:rsidRPr="00E704EE">
              <w:rPr>
                <w:sz w:val="20"/>
                <w:szCs w:val="20"/>
              </w:rPr>
              <w:t>received</w:t>
            </w:r>
            <w:r w:rsidR="006F581C" w:rsidRPr="00E704EE">
              <w:rPr>
                <w:sz w:val="20"/>
                <w:szCs w:val="20"/>
              </w:rPr>
              <w:t xml:space="preserve"> 9 </w:t>
            </w:r>
            <w:r w:rsidR="0A55D0BA" w:rsidRPr="00E704EE">
              <w:rPr>
                <w:sz w:val="20"/>
                <w:szCs w:val="20"/>
              </w:rPr>
              <w:t>distinctions.</w:t>
            </w:r>
            <w:r w:rsidR="00F90C6E" w:rsidRPr="00E704EE">
              <w:rPr>
                <w:sz w:val="20"/>
                <w:szCs w:val="20"/>
              </w:rPr>
              <w:t xml:space="preserve"> This course cover</w:t>
            </w:r>
            <w:r w:rsidR="00395D00" w:rsidRPr="00E704EE">
              <w:rPr>
                <w:sz w:val="20"/>
                <w:szCs w:val="20"/>
              </w:rPr>
              <w:t xml:space="preserve">ed </w:t>
            </w:r>
            <w:r w:rsidR="00F90C6E" w:rsidRPr="00E704EE">
              <w:rPr>
                <w:sz w:val="20"/>
                <w:szCs w:val="20"/>
              </w:rPr>
              <w:t xml:space="preserve">a range of modules from programming, animation, web </w:t>
            </w:r>
            <w:r w:rsidR="00C015BC" w:rsidRPr="00E704EE">
              <w:rPr>
                <w:sz w:val="20"/>
                <w:szCs w:val="20"/>
              </w:rPr>
              <w:t>development,</w:t>
            </w:r>
            <w:r w:rsidR="00F90C6E" w:rsidRPr="00E704EE">
              <w:rPr>
                <w:sz w:val="20"/>
                <w:szCs w:val="20"/>
              </w:rPr>
              <w:t xml:space="preserve"> computer and information system.</w:t>
            </w:r>
          </w:p>
          <w:p w14:paraId="1ACBC10C" w14:textId="77777777" w:rsidR="00036450" w:rsidRPr="00E704EE" w:rsidRDefault="00036450" w:rsidP="00036450">
            <w:pPr>
              <w:rPr>
                <w:sz w:val="20"/>
                <w:szCs w:val="20"/>
              </w:rPr>
            </w:pPr>
          </w:p>
          <w:p w14:paraId="15B9B2F1" w14:textId="77777777" w:rsidR="00036450" w:rsidRPr="00E704EE" w:rsidRDefault="00971206" w:rsidP="00B359E4">
            <w:pPr>
              <w:pStyle w:val="Heading4"/>
              <w:rPr>
                <w:sz w:val="20"/>
                <w:szCs w:val="20"/>
              </w:rPr>
            </w:pPr>
            <w:r w:rsidRPr="00E704EE">
              <w:rPr>
                <w:sz w:val="20"/>
                <w:szCs w:val="20"/>
              </w:rPr>
              <w:t>Loreto Letterkenny</w:t>
            </w:r>
          </w:p>
          <w:p w14:paraId="10128944" w14:textId="0B3B5599" w:rsidR="00036450" w:rsidRDefault="00971206" w:rsidP="00B359E4">
            <w:pPr>
              <w:pStyle w:val="Date"/>
              <w:rPr>
                <w:sz w:val="20"/>
                <w:szCs w:val="20"/>
                <w:u w:val="single"/>
              </w:rPr>
            </w:pPr>
            <w:r w:rsidRPr="00E704EE">
              <w:rPr>
                <w:sz w:val="20"/>
                <w:szCs w:val="20"/>
                <w:u w:val="single"/>
              </w:rPr>
              <w:t>September 2008 - June 2014</w:t>
            </w:r>
          </w:p>
          <w:p w14:paraId="7E4F8BF2" w14:textId="77777777" w:rsidR="003A1B38" w:rsidRPr="003A1B38" w:rsidRDefault="003A1B38" w:rsidP="003A1B38"/>
          <w:p w14:paraId="3228B4A5" w14:textId="02B59BC1" w:rsidR="00036450" w:rsidRPr="00E704EE" w:rsidRDefault="00971206" w:rsidP="00036450">
            <w:pPr>
              <w:rPr>
                <w:sz w:val="20"/>
                <w:szCs w:val="20"/>
              </w:rPr>
            </w:pPr>
            <w:r w:rsidRPr="00E704EE">
              <w:rPr>
                <w:sz w:val="20"/>
                <w:szCs w:val="20"/>
              </w:rPr>
              <w:t xml:space="preserve">I </w:t>
            </w:r>
            <w:r w:rsidR="007B5A01" w:rsidRPr="00E704EE">
              <w:rPr>
                <w:sz w:val="20"/>
                <w:szCs w:val="20"/>
              </w:rPr>
              <w:t>passed 7 subjects</w:t>
            </w:r>
            <w:r w:rsidR="00395D00" w:rsidRPr="00E704EE">
              <w:rPr>
                <w:sz w:val="20"/>
                <w:szCs w:val="20"/>
              </w:rPr>
              <w:t xml:space="preserve"> (3 honors and </w:t>
            </w:r>
            <w:r w:rsidR="00FF382A" w:rsidRPr="00E704EE">
              <w:rPr>
                <w:sz w:val="20"/>
                <w:szCs w:val="20"/>
              </w:rPr>
              <w:t xml:space="preserve">4 </w:t>
            </w:r>
            <w:r w:rsidR="00395D00" w:rsidRPr="00E704EE">
              <w:rPr>
                <w:sz w:val="20"/>
                <w:szCs w:val="20"/>
              </w:rPr>
              <w:t>ordinary level) in the leaving certification.</w:t>
            </w:r>
          </w:p>
          <w:p w14:paraId="6A3BDB68" w14:textId="714DAAA1" w:rsidR="00E371EE" w:rsidRPr="00E704EE" w:rsidRDefault="0067366D" w:rsidP="001A4CA4">
            <w:pPr>
              <w:pStyle w:val="Heading2"/>
              <w:rPr>
                <w:rFonts w:asciiTheme="minorHAnsi" w:hAnsiTheme="minorHAnsi"/>
                <w:sz w:val="20"/>
                <w:szCs w:val="20"/>
              </w:rPr>
            </w:pPr>
            <w:r w:rsidRPr="00E704EE">
              <w:rPr>
                <w:rFonts w:asciiTheme="minorHAnsi" w:hAnsiTheme="minorHAnsi"/>
                <w:sz w:val="20"/>
                <w:szCs w:val="20"/>
              </w:rPr>
              <w:t>employement</w:t>
            </w:r>
          </w:p>
          <w:p w14:paraId="440FA143" w14:textId="77777777" w:rsidR="00036450" w:rsidRPr="00E704EE" w:rsidRDefault="001028B9" w:rsidP="00B359E4">
            <w:pPr>
              <w:pStyle w:val="Heading4"/>
              <w:rPr>
                <w:bCs/>
                <w:sz w:val="20"/>
                <w:szCs w:val="20"/>
              </w:rPr>
            </w:pPr>
            <w:r w:rsidRPr="00E704EE">
              <w:rPr>
                <w:sz w:val="20"/>
                <w:szCs w:val="20"/>
              </w:rPr>
              <w:t>Kelly’s Centra</w:t>
            </w:r>
            <w:r w:rsidR="00D95538" w:rsidRPr="00E704EE">
              <w:rPr>
                <w:sz w:val="20"/>
                <w:szCs w:val="20"/>
              </w:rPr>
              <w:t>, Assistant.</w:t>
            </w:r>
          </w:p>
          <w:p w14:paraId="26AA6886" w14:textId="4CB8BA0D" w:rsidR="00036450" w:rsidRDefault="00971206" w:rsidP="00B359E4">
            <w:pPr>
              <w:pStyle w:val="Date"/>
              <w:rPr>
                <w:sz w:val="20"/>
                <w:szCs w:val="20"/>
                <w:u w:val="single"/>
              </w:rPr>
            </w:pPr>
            <w:r w:rsidRPr="00E704EE">
              <w:rPr>
                <w:sz w:val="20"/>
                <w:szCs w:val="20"/>
                <w:u w:val="single"/>
              </w:rPr>
              <w:t>June 2019- Present</w:t>
            </w:r>
          </w:p>
          <w:p w14:paraId="7278A6B5" w14:textId="2D47319B" w:rsidR="004D3011" w:rsidRPr="00E704EE" w:rsidRDefault="00FF382A" w:rsidP="00036450">
            <w:pPr>
              <w:rPr>
                <w:sz w:val="20"/>
                <w:szCs w:val="20"/>
              </w:rPr>
            </w:pPr>
            <w:r w:rsidRPr="00E704EE">
              <w:rPr>
                <w:sz w:val="20"/>
                <w:szCs w:val="20"/>
              </w:rPr>
              <w:t>Managing and updating online orders, proving high quality customer</w:t>
            </w:r>
            <w:r w:rsidR="001028B9" w:rsidRPr="00E704EE">
              <w:rPr>
                <w:sz w:val="20"/>
                <w:szCs w:val="20"/>
              </w:rPr>
              <w:t xml:space="preserve"> service,</w:t>
            </w:r>
            <w:r w:rsidR="005D72D3" w:rsidRPr="00E704EE">
              <w:rPr>
                <w:sz w:val="20"/>
                <w:szCs w:val="20"/>
              </w:rPr>
              <w:t xml:space="preserve"> handling</w:t>
            </w:r>
            <w:r w:rsidRPr="00E704EE">
              <w:rPr>
                <w:sz w:val="20"/>
                <w:szCs w:val="20"/>
              </w:rPr>
              <w:t xml:space="preserve"> </w:t>
            </w:r>
            <w:r w:rsidR="0017525C" w:rsidRPr="00E704EE">
              <w:rPr>
                <w:sz w:val="20"/>
                <w:szCs w:val="20"/>
              </w:rPr>
              <w:t>payment,</w:t>
            </w:r>
            <w:r w:rsidRPr="00E704EE">
              <w:rPr>
                <w:sz w:val="20"/>
                <w:szCs w:val="20"/>
              </w:rPr>
              <w:t xml:space="preserve"> and </w:t>
            </w:r>
            <w:r w:rsidR="00E7120C" w:rsidRPr="00E704EE">
              <w:rPr>
                <w:sz w:val="20"/>
                <w:szCs w:val="20"/>
              </w:rPr>
              <w:t>cash</w:t>
            </w:r>
            <w:r w:rsidR="005D72D3" w:rsidRPr="00E704EE">
              <w:rPr>
                <w:sz w:val="20"/>
                <w:szCs w:val="20"/>
              </w:rPr>
              <w:t>ing</w:t>
            </w:r>
            <w:r w:rsidR="00E7120C" w:rsidRPr="00E704EE">
              <w:rPr>
                <w:sz w:val="20"/>
                <w:szCs w:val="20"/>
              </w:rPr>
              <w:t xml:space="preserve"> up tills</w:t>
            </w:r>
            <w:r w:rsidRPr="00E704EE">
              <w:rPr>
                <w:sz w:val="20"/>
                <w:szCs w:val="20"/>
              </w:rPr>
              <w:t>.</w:t>
            </w:r>
          </w:p>
          <w:p w14:paraId="1BDADDBE" w14:textId="367992CC" w:rsidR="001A4CA4" w:rsidRPr="00E704EE" w:rsidRDefault="001A4CA4" w:rsidP="00036450">
            <w:pPr>
              <w:rPr>
                <w:sz w:val="20"/>
                <w:szCs w:val="20"/>
              </w:rPr>
            </w:pPr>
          </w:p>
          <w:p w14:paraId="5EFD099F" w14:textId="77777777" w:rsidR="001A4CA4" w:rsidRPr="00E704EE" w:rsidRDefault="001A4CA4" w:rsidP="001A4CA4">
            <w:pPr>
              <w:pStyle w:val="Heading4"/>
              <w:rPr>
                <w:bCs/>
                <w:sz w:val="20"/>
                <w:szCs w:val="20"/>
              </w:rPr>
            </w:pPr>
            <w:r w:rsidRPr="00E704EE">
              <w:rPr>
                <w:sz w:val="20"/>
                <w:szCs w:val="20"/>
              </w:rPr>
              <w:t>(</w:t>
            </w:r>
            <w:proofErr w:type="spellStart"/>
            <w:r w:rsidRPr="00E704EE">
              <w:rPr>
                <w:rFonts w:cs="Helvetica"/>
                <w:sz w:val="20"/>
                <w:szCs w:val="20"/>
                <w:shd w:val="clear" w:color="auto" w:fill="F1F0F0"/>
              </w:rPr>
              <w:t>Forberedende</w:t>
            </w:r>
            <w:proofErr w:type="spellEnd"/>
            <w:r w:rsidRPr="00E704EE">
              <w:rPr>
                <w:rFonts w:cs="Helvetica"/>
                <w:sz w:val="20"/>
                <w:szCs w:val="20"/>
                <w:shd w:val="clear" w:color="auto" w:fill="F1F0F0"/>
              </w:rPr>
              <w:t xml:space="preserve"> </w:t>
            </w:r>
            <w:proofErr w:type="spellStart"/>
            <w:r w:rsidRPr="00E704EE">
              <w:rPr>
                <w:rFonts w:cs="Helvetica"/>
                <w:sz w:val="20"/>
                <w:szCs w:val="20"/>
                <w:shd w:val="clear" w:color="auto" w:fill="F1F0F0"/>
              </w:rPr>
              <w:t>Grunduddannelse</w:t>
            </w:r>
            <w:proofErr w:type="spellEnd"/>
            <w:r w:rsidRPr="00E704EE">
              <w:rPr>
                <w:rFonts w:cs="Helvetica"/>
                <w:sz w:val="20"/>
                <w:szCs w:val="20"/>
                <w:shd w:val="clear" w:color="auto" w:fill="F1F0F0"/>
              </w:rPr>
              <w:t>),</w:t>
            </w:r>
            <w:r w:rsidRPr="00E704EE">
              <w:rPr>
                <w:sz w:val="20"/>
                <w:szCs w:val="20"/>
              </w:rPr>
              <w:t xml:space="preserve"> FGU </w:t>
            </w:r>
            <w:proofErr w:type="spellStart"/>
            <w:r w:rsidRPr="00E704EE">
              <w:rPr>
                <w:sz w:val="20"/>
                <w:szCs w:val="20"/>
              </w:rPr>
              <w:t>Korsor</w:t>
            </w:r>
            <w:proofErr w:type="spellEnd"/>
            <w:r w:rsidRPr="00E704EE">
              <w:rPr>
                <w:sz w:val="20"/>
                <w:szCs w:val="20"/>
              </w:rPr>
              <w:t>, Denmark</w:t>
            </w:r>
          </w:p>
          <w:p w14:paraId="2C670662" w14:textId="05129867" w:rsidR="001A4CA4" w:rsidRDefault="001A4CA4" w:rsidP="001A4CA4">
            <w:pPr>
              <w:pStyle w:val="Date"/>
              <w:rPr>
                <w:sz w:val="20"/>
                <w:szCs w:val="20"/>
                <w:u w:val="single"/>
              </w:rPr>
            </w:pPr>
            <w:r w:rsidRPr="00E704EE">
              <w:rPr>
                <w:sz w:val="20"/>
                <w:szCs w:val="20"/>
                <w:u w:val="single"/>
              </w:rPr>
              <w:t>February 2020 - March 2020</w:t>
            </w:r>
          </w:p>
          <w:p w14:paraId="71016E9A" w14:textId="6F47ECEC" w:rsidR="001A4CA4" w:rsidRPr="00E704EE" w:rsidRDefault="001A4CA4" w:rsidP="00036450">
            <w:pPr>
              <w:rPr>
                <w:sz w:val="20"/>
                <w:szCs w:val="20"/>
              </w:rPr>
            </w:pPr>
            <w:r w:rsidRPr="00E704EE">
              <w:rPr>
                <w:sz w:val="20"/>
                <w:szCs w:val="20"/>
              </w:rPr>
              <w:t>Scanning student invoices and credit notes into the system and entering that data into their database. If staff required student information, I pulled it from the student database and printed it off. I sent daily updates to each department within the college.</w:t>
            </w:r>
          </w:p>
          <w:p w14:paraId="19A05947" w14:textId="77777777" w:rsidR="00E7120C" w:rsidRPr="00E704EE" w:rsidRDefault="00E7120C" w:rsidP="00036450">
            <w:pPr>
              <w:rPr>
                <w:sz w:val="20"/>
                <w:szCs w:val="20"/>
              </w:rPr>
            </w:pPr>
          </w:p>
          <w:p w14:paraId="378DC572" w14:textId="77777777" w:rsidR="004D3011" w:rsidRPr="00E704EE" w:rsidRDefault="00D95538" w:rsidP="00B359E4">
            <w:pPr>
              <w:pStyle w:val="Heading4"/>
              <w:rPr>
                <w:bCs/>
                <w:sz w:val="20"/>
                <w:szCs w:val="20"/>
              </w:rPr>
            </w:pPr>
            <w:r w:rsidRPr="00E704EE">
              <w:rPr>
                <w:sz w:val="20"/>
                <w:szCs w:val="20"/>
              </w:rPr>
              <w:t xml:space="preserve">Flannery’s Hotel, Galway, </w:t>
            </w:r>
            <w:r w:rsidR="00182ED0" w:rsidRPr="00E704EE">
              <w:rPr>
                <w:sz w:val="20"/>
                <w:szCs w:val="20"/>
              </w:rPr>
              <w:t>Shift Leader</w:t>
            </w:r>
          </w:p>
          <w:p w14:paraId="54DC7949" w14:textId="77777777" w:rsidR="00182ED0" w:rsidRPr="00E704EE" w:rsidRDefault="00D95538" w:rsidP="00182ED0">
            <w:pPr>
              <w:pStyle w:val="Date"/>
              <w:rPr>
                <w:sz w:val="20"/>
                <w:szCs w:val="20"/>
                <w:u w:val="single"/>
              </w:rPr>
            </w:pPr>
            <w:r w:rsidRPr="00E704EE">
              <w:rPr>
                <w:sz w:val="20"/>
                <w:szCs w:val="20"/>
                <w:u w:val="single"/>
              </w:rPr>
              <w:t>November 2018 – June 2019</w:t>
            </w:r>
            <w:r w:rsidR="00036450" w:rsidRPr="00E704EE">
              <w:rPr>
                <w:sz w:val="20"/>
                <w:szCs w:val="20"/>
                <w:u w:val="single"/>
              </w:rPr>
              <w:t xml:space="preserve"> </w:t>
            </w:r>
          </w:p>
          <w:p w14:paraId="2925BB50" w14:textId="329278E9" w:rsidR="00182ED0" w:rsidRPr="00E704EE" w:rsidRDefault="00182ED0" w:rsidP="00182ED0">
            <w:pPr>
              <w:rPr>
                <w:sz w:val="20"/>
                <w:szCs w:val="20"/>
              </w:rPr>
            </w:pPr>
            <w:r w:rsidRPr="00E704EE">
              <w:rPr>
                <w:sz w:val="20"/>
                <w:szCs w:val="20"/>
              </w:rPr>
              <w:t>Open</w:t>
            </w:r>
            <w:r w:rsidR="00B65322" w:rsidRPr="00E704EE">
              <w:rPr>
                <w:sz w:val="20"/>
                <w:szCs w:val="20"/>
              </w:rPr>
              <w:t xml:space="preserve">ing </w:t>
            </w:r>
            <w:r w:rsidRPr="00E704EE">
              <w:rPr>
                <w:sz w:val="20"/>
                <w:szCs w:val="20"/>
              </w:rPr>
              <w:t>and clos</w:t>
            </w:r>
            <w:r w:rsidR="00B65322" w:rsidRPr="00E704EE">
              <w:rPr>
                <w:sz w:val="20"/>
                <w:szCs w:val="20"/>
              </w:rPr>
              <w:t>ing</w:t>
            </w:r>
            <w:r w:rsidRPr="00E704EE">
              <w:rPr>
                <w:sz w:val="20"/>
                <w:szCs w:val="20"/>
              </w:rPr>
              <w:t xml:space="preserve"> bar, provided high quality customer service, manag</w:t>
            </w:r>
            <w:r w:rsidR="00B65322" w:rsidRPr="00E704EE">
              <w:rPr>
                <w:sz w:val="20"/>
                <w:szCs w:val="20"/>
              </w:rPr>
              <w:t>ing</w:t>
            </w:r>
            <w:r w:rsidR="0035308B" w:rsidRPr="00E704EE">
              <w:rPr>
                <w:sz w:val="20"/>
                <w:szCs w:val="20"/>
              </w:rPr>
              <w:t xml:space="preserve"> and train</w:t>
            </w:r>
            <w:r w:rsidR="00B65322" w:rsidRPr="00E704EE">
              <w:rPr>
                <w:sz w:val="20"/>
                <w:szCs w:val="20"/>
              </w:rPr>
              <w:t>ing</w:t>
            </w:r>
            <w:r w:rsidRPr="00E704EE">
              <w:rPr>
                <w:sz w:val="20"/>
                <w:szCs w:val="20"/>
              </w:rPr>
              <w:t xml:space="preserve"> staff, cash</w:t>
            </w:r>
            <w:r w:rsidR="00B65322" w:rsidRPr="00E704EE">
              <w:rPr>
                <w:sz w:val="20"/>
                <w:szCs w:val="20"/>
              </w:rPr>
              <w:t>ing</w:t>
            </w:r>
            <w:r w:rsidRPr="00E704EE">
              <w:rPr>
                <w:sz w:val="20"/>
                <w:szCs w:val="20"/>
              </w:rPr>
              <w:t xml:space="preserve"> tills, dea</w:t>
            </w:r>
            <w:r w:rsidR="0035308B" w:rsidRPr="00E704EE">
              <w:rPr>
                <w:sz w:val="20"/>
                <w:szCs w:val="20"/>
              </w:rPr>
              <w:t>l</w:t>
            </w:r>
            <w:r w:rsidR="00B65322" w:rsidRPr="00E704EE">
              <w:rPr>
                <w:sz w:val="20"/>
                <w:szCs w:val="20"/>
              </w:rPr>
              <w:t>ing</w:t>
            </w:r>
            <w:r w:rsidRPr="00E704EE">
              <w:rPr>
                <w:sz w:val="20"/>
                <w:szCs w:val="20"/>
              </w:rPr>
              <w:t xml:space="preserve"> with complaints.  </w:t>
            </w:r>
          </w:p>
          <w:p w14:paraId="278FC514" w14:textId="77777777" w:rsidR="004D3011" w:rsidRPr="00E704EE" w:rsidRDefault="004D3011" w:rsidP="00036450">
            <w:pPr>
              <w:rPr>
                <w:sz w:val="20"/>
                <w:szCs w:val="20"/>
              </w:rPr>
            </w:pPr>
          </w:p>
          <w:p w14:paraId="51886203" w14:textId="77777777" w:rsidR="00D95538" w:rsidRPr="00E704EE" w:rsidRDefault="00D95538" w:rsidP="00D95538">
            <w:pPr>
              <w:pStyle w:val="Heading4"/>
              <w:rPr>
                <w:bCs/>
                <w:sz w:val="20"/>
                <w:szCs w:val="20"/>
              </w:rPr>
            </w:pPr>
            <w:r w:rsidRPr="00E704EE">
              <w:rPr>
                <w:sz w:val="20"/>
                <w:szCs w:val="20"/>
              </w:rPr>
              <w:t xml:space="preserve">Radisson Blu, Galway, </w:t>
            </w:r>
            <w:r w:rsidR="00182ED0" w:rsidRPr="00E704EE">
              <w:rPr>
                <w:sz w:val="20"/>
                <w:szCs w:val="20"/>
              </w:rPr>
              <w:t>Shift Leader</w:t>
            </w:r>
          </w:p>
          <w:p w14:paraId="7824ED72" w14:textId="77777777" w:rsidR="00D95538" w:rsidRPr="00E704EE" w:rsidRDefault="00D95538" w:rsidP="00E7120C">
            <w:pPr>
              <w:pStyle w:val="Date"/>
              <w:rPr>
                <w:sz w:val="20"/>
                <w:szCs w:val="20"/>
                <w:u w:val="single"/>
              </w:rPr>
            </w:pPr>
            <w:r w:rsidRPr="00E704EE">
              <w:rPr>
                <w:sz w:val="20"/>
                <w:szCs w:val="20"/>
                <w:u w:val="single"/>
              </w:rPr>
              <w:t>October 2015-January 2018</w:t>
            </w:r>
          </w:p>
          <w:p w14:paraId="3BB61EE2" w14:textId="47A41E6B" w:rsidR="00182ED0" w:rsidRPr="00E704EE" w:rsidRDefault="00182ED0" w:rsidP="00182ED0">
            <w:pPr>
              <w:rPr>
                <w:sz w:val="20"/>
                <w:szCs w:val="20"/>
              </w:rPr>
            </w:pPr>
            <w:r w:rsidRPr="00E704EE">
              <w:rPr>
                <w:sz w:val="20"/>
                <w:szCs w:val="20"/>
              </w:rPr>
              <w:t>Stock control</w:t>
            </w:r>
            <w:r w:rsidR="0035308B" w:rsidRPr="00E704EE">
              <w:rPr>
                <w:sz w:val="20"/>
                <w:szCs w:val="20"/>
              </w:rPr>
              <w:t xml:space="preserve">, </w:t>
            </w:r>
            <w:r w:rsidR="00DF2814" w:rsidRPr="00E704EE">
              <w:rPr>
                <w:sz w:val="20"/>
                <w:szCs w:val="20"/>
              </w:rPr>
              <w:t>managing and training staff</w:t>
            </w:r>
            <w:r w:rsidR="0035308B" w:rsidRPr="00E704EE">
              <w:rPr>
                <w:sz w:val="20"/>
                <w:szCs w:val="20"/>
              </w:rPr>
              <w:t>, handl</w:t>
            </w:r>
            <w:r w:rsidR="00DF2814" w:rsidRPr="00E704EE">
              <w:rPr>
                <w:sz w:val="20"/>
                <w:szCs w:val="20"/>
              </w:rPr>
              <w:t>ing</w:t>
            </w:r>
            <w:r w:rsidR="0035308B" w:rsidRPr="00E704EE">
              <w:rPr>
                <w:sz w:val="20"/>
                <w:szCs w:val="20"/>
              </w:rPr>
              <w:t xml:space="preserve"> payments and complaints, provid</w:t>
            </w:r>
            <w:r w:rsidR="00DF2814" w:rsidRPr="00E704EE">
              <w:rPr>
                <w:sz w:val="20"/>
                <w:szCs w:val="20"/>
              </w:rPr>
              <w:t>ing</w:t>
            </w:r>
            <w:r w:rsidR="0035308B" w:rsidRPr="00E704EE">
              <w:rPr>
                <w:sz w:val="20"/>
                <w:szCs w:val="20"/>
              </w:rPr>
              <w:t xml:space="preserve"> high quality customer service, cash</w:t>
            </w:r>
            <w:r w:rsidR="00DF2814" w:rsidRPr="00E704EE">
              <w:rPr>
                <w:sz w:val="20"/>
                <w:szCs w:val="20"/>
              </w:rPr>
              <w:t>ing</w:t>
            </w:r>
            <w:r w:rsidR="0035308B" w:rsidRPr="00E704EE">
              <w:rPr>
                <w:sz w:val="20"/>
                <w:szCs w:val="20"/>
              </w:rPr>
              <w:t xml:space="preserve"> tills.</w:t>
            </w:r>
          </w:p>
          <w:p w14:paraId="54CB904D" w14:textId="4D4D2AC4" w:rsidR="00E7120C" w:rsidRDefault="00E7120C" w:rsidP="00E7120C">
            <w:pPr>
              <w:rPr>
                <w:sz w:val="20"/>
                <w:szCs w:val="20"/>
              </w:rPr>
            </w:pPr>
          </w:p>
          <w:p w14:paraId="246E8C6D" w14:textId="77777777" w:rsidR="006542E1" w:rsidRPr="00E704EE" w:rsidRDefault="006542E1" w:rsidP="00E7120C">
            <w:pPr>
              <w:rPr>
                <w:sz w:val="20"/>
                <w:szCs w:val="20"/>
              </w:rPr>
            </w:pPr>
          </w:p>
          <w:p w14:paraId="206BCFC3" w14:textId="77777777" w:rsidR="00D95538" w:rsidRPr="00E704EE" w:rsidRDefault="00D95538" w:rsidP="00D95538">
            <w:pPr>
              <w:pStyle w:val="Heading4"/>
              <w:rPr>
                <w:bCs/>
                <w:sz w:val="20"/>
                <w:szCs w:val="20"/>
              </w:rPr>
            </w:pPr>
            <w:proofErr w:type="spellStart"/>
            <w:r w:rsidRPr="00E704EE">
              <w:rPr>
                <w:sz w:val="20"/>
                <w:szCs w:val="20"/>
              </w:rPr>
              <w:lastRenderedPageBreak/>
              <w:t>Inishowen</w:t>
            </w:r>
            <w:proofErr w:type="spellEnd"/>
            <w:r w:rsidRPr="00E704EE">
              <w:rPr>
                <w:sz w:val="20"/>
                <w:szCs w:val="20"/>
              </w:rPr>
              <w:t xml:space="preserve"> Gateway, </w:t>
            </w:r>
            <w:proofErr w:type="spellStart"/>
            <w:r w:rsidRPr="00E704EE">
              <w:rPr>
                <w:sz w:val="20"/>
                <w:szCs w:val="20"/>
              </w:rPr>
              <w:t>Buncranna</w:t>
            </w:r>
            <w:proofErr w:type="spellEnd"/>
            <w:r w:rsidRPr="00E704EE">
              <w:rPr>
                <w:sz w:val="20"/>
                <w:szCs w:val="20"/>
              </w:rPr>
              <w:t>, Waitress.</w:t>
            </w:r>
          </w:p>
          <w:p w14:paraId="630E33FE" w14:textId="77777777" w:rsidR="00D95538" w:rsidRPr="00E704EE" w:rsidRDefault="00D95538" w:rsidP="00D95538">
            <w:pPr>
              <w:rPr>
                <w:sz w:val="20"/>
                <w:szCs w:val="20"/>
                <w:u w:val="single"/>
              </w:rPr>
            </w:pPr>
            <w:r w:rsidRPr="00E704EE">
              <w:rPr>
                <w:sz w:val="20"/>
                <w:szCs w:val="20"/>
                <w:u w:val="single"/>
              </w:rPr>
              <w:t>June 2013- October2015</w:t>
            </w:r>
          </w:p>
          <w:p w14:paraId="32ED9468" w14:textId="55B48B5A" w:rsidR="004D3011" w:rsidRPr="00E704EE" w:rsidRDefault="0035308B" w:rsidP="00D95538">
            <w:pPr>
              <w:rPr>
                <w:sz w:val="20"/>
                <w:szCs w:val="20"/>
              </w:rPr>
            </w:pPr>
            <w:r w:rsidRPr="00E704EE">
              <w:rPr>
                <w:sz w:val="20"/>
                <w:szCs w:val="20"/>
              </w:rPr>
              <w:t>Gained responsibility</w:t>
            </w:r>
            <w:r w:rsidR="008538AC" w:rsidRPr="00E704EE">
              <w:rPr>
                <w:sz w:val="20"/>
                <w:szCs w:val="20"/>
              </w:rPr>
              <w:t xml:space="preserve">, </w:t>
            </w:r>
            <w:r w:rsidRPr="00E704EE">
              <w:rPr>
                <w:sz w:val="20"/>
                <w:szCs w:val="20"/>
              </w:rPr>
              <w:t>experience</w:t>
            </w:r>
            <w:r w:rsidR="008538AC" w:rsidRPr="00E704EE">
              <w:rPr>
                <w:sz w:val="20"/>
                <w:szCs w:val="20"/>
              </w:rPr>
              <w:t xml:space="preserve">, people skills and </w:t>
            </w:r>
            <w:r w:rsidRPr="00E704EE">
              <w:rPr>
                <w:sz w:val="20"/>
                <w:szCs w:val="20"/>
              </w:rPr>
              <w:t>maturit</w:t>
            </w:r>
            <w:r w:rsidR="008538AC" w:rsidRPr="00E704EE">
              <w:rPr>
                <w:sz w:val="20"/>
                <w:szCs w:val="20"/>
              </w:rPr>
              <w:t xml:space="preserve">y whilst </w:t>
            </w:r>
            <w:r w:rsidRPr="00E704EE">
              <w:rPr>
                <w:sz w:val="20"/>
                <w:szCs w:val="20"/>
              </w:rPr>
              <w:t>work</w:t>
            </w:r>
            <w:r w:rsidR="008538AC" w:rsidRPr="00E704EE">
              <w:rPr>
                <w:sz w:val="20"/>
                <w:szCs w:val="20"/>
              </w:rPr>
              <w:t>ing as</w:t>
            </w:r>
            <w:r w:rsidRPr="00E704EE">
              <w:rPr>
                <w:sz w:val="20"/>
                <w:szCs w:val="20"/>
              </w:rPr>
              <w:t xml:space="preserve"> part of a team</w:t>
            </w:r>
            <w:r w:rsidR="008538AC" w:rsidRPr="00E704EE">
              <w:rPr>
                <w:sz w:val="20"/>
                <w:szCs w:val="20"/>
              </w:rPr>
              <w:t xml:space="preserve"> in a busy hotel</w:t>
            </w:r>
            <w:r w:rsidRPr="00E704EE">
              <w:rPr>
                <w:sz w:val="20"/>
                <w:szCs w:val="20"/>
              </w:rPr>
              <w:t>.</w:t>
            </w:r>
          </w:p>
          <w:p w14:paraId="15F5C3EE" w14:textId="5133510C" w:rsidR="0067366D" w:rsidRPr="00E704EE" w:rsidRDefault="006542E1" w:rsidP="0067366D">
            <w:pPr>
              <w:pStyle w:val="Heading2"/>
              <w:rPr>
                <w:rFonts w:asciiTheme="minorHAnsi" w:hAnsiTheme="minorHAnsi"/>
                <w:sz w:val="20"/>
                <w:szCs w:val="20"/>
              </w:rPr>
            </w:pPr>
            <w:r w:rsidRPr="00E704EE">
              <w:rPr>
                <w:rFonts w:asciiTheme="minorHAnsi" w:hAnsiTheme="minorHAnsi"/>
                <w:sz w:val="20"/>
                <w:szCs w:val="20"/>
              </w:rPr>
              <w:t>ADDITIONAL INFORMATION</w:t>
            </w:r>
          </w:p>
          <w:p w14:paraId="46B8C248" w14:textId="5FA0B5C2" w:rsidR="00C015BC" w:rsidRPr="00E704EE" w:rsidRDefault="00A96538" w:rsidP="00D95538">
            <w:pPr>
              <w:rPr>
                <w:color w:val="000000"/>
                <w:sz w:val="20"/>
                <w:szCs w:val="20"/>
              </w:rPr>
            </w:pPr>
            <w:r w:rsidRPr="00E704EE">
              <w:rPr>
                <w:color w:val="000000"/>
                <w:sz w:val="20"/>
                <w:szCs w:val="20"/>
              </w:rPr>
              <w:t xml:space="preserve">I had </w:t>
            </w:r>
            <w:r w:rsidR="00CE20F2" w:rsidRPr="00E704EE">
              <w:rPr>
                <w:color w:val="000000"/>
                <w:sz w:val="20"/>
                <w:szCs w:val="20"/>
              </w:rPr>
              <w:t xml:space="preserve">taken part </w:t>
            </w:r>
            <w:r w:rsidRPr="00E704EE">
              <w:rPr>
                <w:color w:val="000000"/>
                <w:sz w:val="20"/>
                <w:szCs w:val="20"/>
              </w:rPr>
              <w:t>in manual handling</w:t>
            </w:r>
            <w:r w:rsidR="00CE20F2" w:rsidRPr="00E704EE">
              <w:rPr>
                <w:color w:val="000000"/>
                <w:sz w:val="20"/>
                <w:szCs w:val="20"/>
              </w:rPr>
              <w:t>,</w:t>
            </w:r>
            <w:r w:rsidRPr="00E704EE">
              <w:rPr>
                <w:color w:val="000000"/>
                <w:sz w:val="20"/>
                <w:szCs w:val="20"/>
              </w:rPr>
              <w:t xml:space="preserve"> hospitality</w:t>
            </w:r>
            <w:r w:rsidR="00CE20F2" w:rsidRPr="00E704EE">
              <w:rPr>
                <w:color w:val="000000"/>
                <w:sz w:val="20"/>
                <w:szCs w:val="20"/>
              </w:rPr>
              <w:t xml:space="preserve"> and </w:t>
            </w:r>
            <w:r w:rsidRPr="00E704EE">
              <w:rPr>
                <w:color w:val="000000"/>
                <w:sz w:val="20"/>
                <w:szCs w:val="20"/>
              </w:rPr>
              <w:t>customer care training.</w:t>
            </w:r>
          </w:p>
          <w:p w14:paraId="39733976" w14:textId="25F68EA6" w:rsidR="00FF73ED" w:rsidRPr="00E704EE" w:rsidRDefault="001A2323" w:rsidP="004302BC">
            <w:pPr>
              <w:pStyle w:val="Heading2"/>
              <w:rPr>
                <w:rFonts w:asciiTheme="minorHAnsi" w:hAnsiTheme="minorHAnsi"/>
                <w:sz w:val="20"/>
                <w:szCs w:val="20"/>
              </w:rPr>
            </w:pPr>
            <w:r w:rsidRPr="00E704EE">
              <w:rPr>
                <w:rFonts w:asciiTheme="minorHAnsi" w:hAnsiTheme="minorHAnsi"/>
                <w:sz w:val="20"/>
                <w:szCs w:val="20"/>
              </w:rPr>
              <w:t>good unDerstanding</w:t>
            </w:r>
          </w:p>
          <w:p w14:paraId="7A2E93EF" w14:textId="5C7B8490" w:rsidR="00FF73ED" w:rsidRPr="00E704EE" w:rsidRDefault="004302BC" w:rsidP="00FF73ED">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 xml:space="preserve">Java, C# </w:t>
            </w:r>
            <w:r w:rsidR="00FF73ED" w:rsidRPr="00E704EE">
              <w:rPr>
                <w:rFonts w:asciiTheme="minorHAnsi" w:hAnsiTheme="minorHAnsi"/>
                <w:color w:val="000000"/>
                <w:sz w:val="20"/>
                <w:szCs w:val="20"/>
              </w:rPr>
              <w:t>Html, CSS, JavaScript and SQL</w:t>
            </w:r>
          </w:p>
          <w:p w14:paraId="09995E09" w14:textId="6B94FA24" w:rsidR="004302BC" w:rsidRPr="00E704EE" w:rsidRDefault="004302BC" w:rsidP="00FF73ED">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 xml:space="preserve">Software testing </w:t>
            </w:r>
            <w:r w:rsidR="003A1B38">
              <w:rPr>
                <w:rFonts w:asciiTheme="minorHAnsi" w:hAnsiTheme="minorHAnsi"/>
                <w:color w:val="000000"/>
                <w:sz w:val="20"/>
                <w:szCs w:val="20"/>
              </w:rPr>
              <w:t xml:space="preserve">using </w:t>
            </w:r>
            <w:r w:rsidR="006542E1">
              <w:rPr>
                <w:rFonts w:asciiTheme="minorHAnsi" w:hAnsiTheme="minorHAnsi"/>
                <w:color w:val="000000"/>
                <w:sz w:val="20"/>
                <w:szCs w:val="20"/>
              </w:rPr>
              <w:t>Selenium</w:t>
            </w:r>
          </w:p>
          <w:p w14:paraId="54F1955B" w14:textId="7C78982F" w:rsidR="00A876A6" w:rsidRPr="00E704EE" w:rsidRDefault="00A876A6" w:rsidP="00A876A6">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Animation</w:t>
            </w:r>
          </w:p>
          <w:p w14:paraId="553991A8" w14:textId="2D36CE13" w:rsidR="00A876A6" w:rsidRPr="00E704EE" w:rsidRDefault="00A876A6" w:rsidP="00A876A6">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Web Development</w:t>
            </w:r>
          </w:p>
          <w:p w14:paraId="2863F7E7" w14:textId="62C161B3" w:rsidR="00F90C6E" w:rsidRDefault="00F90C6E" w:rsidP="00F90C6E">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Database</w:t>
            </w:r>
            <w:r w:rsidR="00D72E97">
              <w:rPr>
                <w:rFonts w:asciiTheme="minorHAnsi" w:hAnsiTheme="minorHAnsi"/>
                <w:color w:val="000000"/>
                <w:sz w:val="20"/>
                <w:szCs w:val="20"/>
              </w:rPr>
              <w:t>s</w:t>
            </w:r>
            <w:r w:rsidR="003A1B38">
              <w:rPr>
                <w:rFonts w:asciiTheme="minorHAnsi" w:hAnsiTheme="minorHAnsi"/>
                <w:color w:val="000000"/>
                <w:sz w:val="20"/>
                <w:szCs w:val="20"/>
              </w:rPr>
              <w:t xml:space="preserve"> and SQL</w:t>
            </w:r>
          </w:p>
          <w:p w14:paraId="562DAB48" w14:textId="3D0A9E7D" w:rsidR="006861C5" w:rsidRPr="00E704EE" w:rsidRDefault="006861C5" w:rsidP="00F90C6E">
            <w:pPr>
              <w:pStyle w:val="NormalWeb"/>
              <w:numPr>
                <w:ilvl w:val="0"/>
                <w:numId w:val="4"/>
              </w:numPr>
              <w:rPr>
                <w:rFonts w:asciiTheme="minorHAnsi" w:hAnsiTheme="minorHAnsi"/>
                <w:color w:val="000000"/>
                <w:sz w:val="20"/>
                <w:szCs w:val="20"/>
              </w:rPr>
            </w:pPr>
            <w:r>
              <w:rPr>
                <w:rFonts w:asciiTheme="minorHAnsi" w:hAnsiTheme="minorHAnsi"/>
                <w:color w:val="000000"/>
                <w:sz w:val="20"/>
                <w:szCs w:val="20"/>
              </w:rPr>
              <w:t>Frameworks: asp.net, Bootstrap</w:t>
            </w:r>
          </w:p>
          <w:p w14:paraId="0EF165E8" w14:textId="719B7B10" w:rsidR="00F90C6E" w:rsidRPr="00E704EE" w:rsidRDefault="00F90C6E" w:rsidP="00F90C6E">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Software: MS Office, Visual Studio</w:t>
            </w:r>
            <w:r w:rsidR="00D117C4" w:rsidRPr="00E704EE">
              <w:rPr>
                <w:rFonts w:asciiTheme="minorHAnsi" w:hAnsiTheme="minorHAnsi"/>
                <w:color w:val="000000"/>
                <w:sz w:val="20"/>
                <w:szCs w:val="20"/>
              </w:rPr>
              <w:t xml:space="preserve">, </w:t>
            </w:r>
          </w:p>
          <w:p w14:paraId="66C3AB86" w14:textId="75D89508" w:rsidR="00F90C6E" w:rsidRPr="00E704EE" w:rsidRDefault="00F90C6E" w:rsidP="00F90C6E">
            <w:pPr>
              <w:pStyle w:val="NormalWeb"/>
              <w:numPr>
                <w:ilvl w:val="0"/>
                <w:numId w:val="4"/>
              </w:numPr>
              <w:rPr>
                <w:rFonts w:asciiTheme="minorHAnsi" w:hAnsiTheme="minorHAnsi"/>
                <w:color w:val="000000"/>
                <w:sz w:val="20"/>
                <w:szCs w:val="20"/>
              </w:rPr>
            </w:pPr>
            <w:r w:rsidRPr="00E704EE">
              <w:rPr>
                <w:rFonts w:asciiTheme="minorHAnsi" w:hAnsiTheme="minorHAnsi"/>
                <w:color w:val="000000"/>
                <w:sz w:val="20"/>
                <w:szCs w:val="20"/>
              </w:rPr>
              <w:t>Adobe: Animate, Access, Illustrator, Photoshop, Dreamweaver.</w:t>
            </w:r>
          </w:p>
          <w:p w14:paraId="7419773F" w14:textId="06A5BA67" w:rsidR="008D2DEE" w:rsidRPr="000F5B8E" w:rsidRDefault="006658E7" w:rsidP="000F5B8E">
            <w:pPr>
              <w:pStyle w:val="Heading2"/>
              <w:rPr>
                <w:rFonts w:asciiTheme="minorHAnsi" w:hAnsiTheme="minorHAnsi"/>
                <w:sz w:val="20"/>
                <w:szCs w:val="20"/>
              </w:rPr>
            </w:pPr>
            <w:r w:rsidRPr="00E704EE">
              <w:rPr>
                <w:rFonts w:asciiTheme="minorHAnsi" w:hAnsiTheme="minorHAnsi"/>
                <w:sz w:val="20"/>
                <w:szCs w:val="20"/>
              </w:rPr>
              <w:t>Projects</w:t>
            </w:r>
          </w:p>
          <w:p w14:paraId="058EB7D4" w14:textId="2B684D9E" w:rsidR="008D2DEE" w:rsidRDefault="008D2DEE" w:rsidP="008D2DEE">
            <w:pPr>
              <w:rPr>
                <w:b/>
                <w:bCs/>
                <w:sz w:val="20"/>
                <w:szCs w:val="24"/>
              </w:rPr>
            </w:pPr>
            <w:r w:rsidRPr="008D2DEE">
              <w:rPr>
                <w:b/>
                <w:bCs/>
                <w:sz w:val="20"/>
                <w:szCs w:val="24"/>
              </w:rPr>
              <w:t xml:space="preserve">Health and beauty </w:t>
            </w:r>
            <w:r w:rsidR="000F5B8E">
              <w:rPr>
                <w:b/>
                <w:bCs/>
                <w:sz w:val="20"/>
                <w:szCs w:val="24"/>
              </w:rPr>
              <w:t>application</w:t>
            </w:r>
          </w:p>
          <w:p w14:paraId="5B766171" w14:textId="13CA9977" w:rsidR="000F5B8E" w:rsidRDefault="000F5B8E" w:rsidP="008D2DEE">
            <w:pPr>
              <w:rPr>
                <w:sz w:val="20"/>
                <w:szCs w:val="24"/>
              </w:rPr>
            </w:pPr>
            <w:r>
              <w:rPr>
                <w:sz w:val="20"/>
                <w:szCs w:val="24"/>
              </w:rPr>
              <w:t>I designed, created</w:t>
            </w:r>
            <w:r w:rsidR="00246616">
              <w:rPr>
                <w:sz w:val="20"/>
                <w:szCs w:val="24"/>
              </w:rPr>
              <w:t xml:space="preserve">, </w:t>
            </w:r>
            <w:r>
              <w:rPr>
                <w:sz w:val="20"/>
                <w:szCs w:val="24"/>
              </w:rPr>
              <w:t>implemen</w:t>
            </w:r>
            <w:r w:rsidR="00246616">
              <w:rPr>
                <w:sz w:val="20"/>
                <w:szCs w:val="24"/>
              </w:rPr>
              <w:t>ted and test</w:t>
            </w:r>
            <w:r>
              <w:rPr>
                <w:sz w:val="20"/>
                <w:szCs w:val="24"/>
              </w:rPr>
              <w:t xml:space="preserve"> a full</w:t>
            </w:r>
            <w:r w:rsidR="00246616">
              <w:rPr>
                <w:sz w:val="20"/>
                <w:szCs w:val="24"/>
              </w:rPr>
              <w:t>y</w:t>
            </w:r>
            <w:r>
              <w:rPr>
                <w:sz w:val="20"/>
                <w:szCs w:val="24"/>
              </w:rPr>
              <w:t xml:space="preserve"> functional </w:t>
            </w:r>
            <w:r w:rsidR="00246616">
              <w:rPr>
                <w:sz w:val="20"/>
                <w:szCs w:val="24"/>
              </w:rPr>
              <w:t>C# Windows form</w:t>
            </w:r>
            <w:r w:rsidR="0086201D">
              <w:rPr>
                <w:sz w:val="20"/>
                <w:szCs w:val="24"/>
              </w:rPr>
              <w:t>s application</w:t>
            </w:r>
            <w:r w:rsidR="00246616">
              <w:rPr>
                <w:sz w:val="20"/>
                <w:szCs w:val="24"/>
              </w:rPr>
              <w:t xml:space="preserve"> for a health and beauty salon.</w:t>
            </w:r>
          </w:p>
          <w:p w14:paraId="6B1D6C8E" w14:textId="515EF7F2" w:rsidR="008D2DEE" w:rsidRDefault="006861C5" w:rsidP="008D2DEE">
            <w:pPr>
              <w:rPr>
                <w:sz w:val="20"/>
                <w:szCs w:val="24"/>
              </w:rPr>
            </w:pPr>
            <w:r>
              <w:rPr>
                <w:sz w:val="20"/>
                <w:szCs w:val="24"/>
              </w:rPr>
              <w:t xml:space="preserve">I created </w:t>
            </w:r>
            <w:r w:rsidR="00A732CE">
              <w:rPr>
                <w:sz w:val="20"/>
                <w:szCs w:val="24"/>
              </w:rPr>
              <w:t>several</w:t>
            </w:r>
            <w:r>
              <w:rPr>
                <w:sz w:val="20"/>
                <w:szCs w:val="24"/>
              </w:rPr>
              <w:t xml:space="preserve"> different forms, using a navigational system throughout the program.</w:t>
            </w:r>
            <w:r w:rsidR="00A732CE">
              <w:rPr>
                <w:sz w:val="20"/>
                <w:szCs w:val="24"/>
              </w:rPr>
              <w:t xml:space="preserve"> This program links to a SQL database. Fully functional full stack program.</w:t>
            </w:r>
          </w:p>
          <w:p w14:paraId="435AEEB5" w14:textId="77777777" w:rsidR="00A732CE" w:rsidRDefault="00A732CE" w:rsidP="008D2DEE">
            <w:pPr>
              <w:rPr>
                <w:b/>
                <w:bCs/>
                <w:sz w:val="22"/>
                <w:szCs w:val="28"/>
              </w:rPr>
            </w:pPr>
          </w:p>
          <w:p w14:paraId="5E3930C2" w14:textId="1E194B98" w:rsidR="00A732CE" w:rsidRDefault="00A732CE" w:rsidP="00A732CE">
            <w:pPr>
              <w:rPr>
                <w:b/>
                <w:bCs/>
                <w:sz w:val="20"/>
                <w:szCs w:val="20"/>
              </w:rPr>
            </w:pPr>
            <w:r>
              <w:rPr>
                <w:b/>
                <w:bCs/>
                <w:sz w:val="20"/>
                <w:szCs w:val="20"/>
              </w:rPr>
              <w:t xml:space="preserve">Ice cream </w:t>
            </w:r>
            <w:r w:rsidR="0039187C">
              <w:rPr>
                <w:b/>
                <w:bCs/>
                <w:sz w:val="20"/>
                <w:szCs w:val="20"/>
              </w:rPr>
              <w:t>w</w:t>
            </w:r>
            <w:r>
              <w:rPr>
                <w:b/>
                <w:bCs/>
                <w:sz w:val="20"/>
                <w:szCs w:val="20"/>
              </w:rPr>
              <w:t>ebsite</w:t>
            </w:r>
          </w:p>
          <w:p w14:paraId="71190F7E" w14:textId="1F4E8350" w:rsidR="008D2DEE" w:rsidRDefault="00A732CE" w:rsidP="008D2DEE">
            <w:pPr>
              <w:rPr>
                <w:color w:val="000000"/>
                <w:sz w:val="20"/>
                <w:szCs w:val="20"/>
              </w:rPr>
            </w:pPr>
            <w:r w:rsidRPr="00E704EE">
              <w:rPr>
                <w:color w:val="000000"/>
                <w:sz w:val="20"/>
                <w:szCs w:val="20"/>
              </w:rPr>
              <w:t xml:space="preserve">This website </w:t>
            </w:r>
            <w:r>
              <w:rPr>
                <w:color w:val="000000"/>
                <w:sz w:val="20"/>
                <w:szCs w:val="20"/>
              </w:rPr>
              <w:t>I created is fully responsive on all devices. I used bootstrap 4 when building this site. The objective of this site is interaction. Every feature of this website is interactive and responsive. I’ve included the following features: scroll spy, interactive images, videos, carousel, accordion, slideshow, and thumbnails. This website also includes JavaScript validated forms where users can subscribe to weekly site competitions and where users can make any enquiries for the business.</w:t>
            </w:r>
          </w:p>
          <w:p w14:paraId="54919E15" w14:textId="77777777" w:rsidR="00A732CE" w:rsidRPr="008D2DEE" w:rsidRDefault="00A732CE" w:rsidP="008D2DEE">
            <w:pPr>
              <w:rPr>
                <w:b/>
                <w:bCs/>
                <w:sz w:val="22"/>
                <w:szCs w:val="28"/>
              </w:rPr>
            </w:pPr>
          </w:p>
          <w:p w14:paraId="6ADFEA53" w14:textId="071E9914" w:rsidR="006658E7" w:rsidRPr="00E704EE" w:rsidRDefault="008C3E9C" w:rsidP="006658E7">
            <w:pPr>
              <w:rPr>
                <w:b/>
                <w:bCs/>
                <w:sz w:val="20"/>
                <w:szCs w:val="20"/>
              </w:rPr>
            </w:pPr>
            <w:r w:rsidRPr="00E704EE">
              <w:rPr>
                <w:b/>
                <w:bCs/>
                <w:sz w:val="20"/>
                <w:szCs w:val="20"/>
              </w:rPr>
              <w:t>C#</w:t>
            </w:r>
            <w:r w:rsidR="006658E7" w:rsidRPr="00E704EE">
              <w:rPr>
                <w:b/>
                <w:bCs/>
                <w:sz w:val="20"/>
                <w:szCs w:val="20"/>
              </w:rPr>
              <w:t xml:space="preserve"> Game</w:t>
            </w:r>
          </w:p>
          <w:p w14:paraId="63F97A2C" w14:textId="5464B902" w:rsidR="00C32EEA" w:rsidRPr="00E704EE" w:rsidRDefault="00C32EEA" w:rsidP="006658E7">
            <w:pPr>
              <w:rPr>
                <w:color w:val="000000"/>
                <w:sz w:val="20"/>
                <w:szCs w:val="20"/>
              </w:rPr>
            </w:pPr>
            <w:r w:rsidRPr="00E704EE">
              <w:rPr>
                <w:color w:val="000000"/>
                <w:sz w:val="20"/>
                <w:szCs w:val="20"/>
              </w:rPr>
              <w:t xml:space="preserve">I developed </w:t>
            </w:r>
            <w:r w:rsidR="004302BC" w:rsidRPr="00E704EE">
              <w:rPr>
                <w:color w:val="000000"/>
                <w:sz w:val="20"/>
                <w:szCs w:val="20"/>
              </w:rPr>
              <w:t xml:space="preserve">and tested </w:t>
            </w:r>
            <w:r w:rsidRPr="00E704EE">
              <w:rPr>
                <w:color w:val="000000"/>
                <w:sz w:val="20"/>
                <w:szCs w:val="20"/>
              </w:rPr>
              <w:t xml:space="preserve">a hangman game using C# in Visual Studios. I used different features and functions to develop a fully operational program. This program included:  a randomized word for user to guess, </w:t>
            </w:r>
            <w:r w:rsidR="00E13A6E" w:rsidRPr="00E704EE">
              <w:rPr>
                <w:color w:val="000000"/>
                <w:sz w:val="20"/>
                <w:szCs w:val="20"/>
              </w:rPr>
              <w:t>gives user ability to</w:t>
            </w:r>
            <w:r w:rsidRPr="00E704EE">
              <w:rPr>
                <w:color w:val="000000"/>
                <w:sz w:val="20"/>
                <w:szCs w:val="20"/>
              </w:rPr>
              <w:t xml:space="preserve"> input guess, guess word, letter by letter until lives run out. If letter is correct, letter to appear in the word. Else li</w:t>
            </w:r>
            <w:r w:rsidR="00E13A6E" w:rsidRPr="00E704EE">
              <w:rPr>
                <w:color w:val="000000"/>
                <w:sz w:val="20"/>
                <w:szCs w:val="20"/>
              </w:rPr>
              <w:t>fe</w:t>
            </w:r>
            <w:r w:rsidRPr="00E704EE">
              <w:rPr>
                <w:color w:val="000000"/>
                <w:sz w:val="20"/>
                <w:szCs w:val="20"/>
              </w:rPr>
              <w:t xml:space="preserve"> lost</w:t>
            </w:r>
            <w:r w:rsidR="00E13A6E" w:rsidRPr="00E704EE">
              <w:rPr>
                <w:color w:val="000000"/>
                <w:sz w:val="20"/>
                <w:szCs w:val="20"/>
              </w:rPr>
              <w:t>, game over and a loop to play the game again.</w:t>
            </w:r>
            <w:r w:rsidR="004302BC" w:rsidRPr="00E704EE">
              <w:rPr>
                <w:color w:val="000000"/>
                <w:sz w:val="20"/>
                <w:szCs w:val="20"/>
              </w:rPr>
              <w:t xml:space="preserve"> </w:t>
            </w:r>
          </w:p>
          <w:p w14:paraId="492EC517" w14:textId="77777777" w:rsidR="002A6FCB" w:rsidRPr="00E704EE" w:rsidRDefault="002A6FCB" w:rsidP="006658E7">
            <w:pPr>
              <w:rPr>
                <w:b/>
                <w:bCs/>
                <w:sz w:val="20"/>
                <w:szCs w:val="20"/>
              </w:rPr>
            </w:pPr>
          </w:p>
          <w:p w14:paraId="09439605" w14:textId="224BEEBB" w:rsidR="006658E7" w:rsidRPr="00E704EE" w:rsidRDefault="002A6FCB" w:rsidP="006658E7">
            <w:pPr>
              <w:rPr>
                <w:b/>
                <w:bCs/>
                <w:sz w:val="20"/>
                <w:szCs w:val="20"/>
              </w:rPr>
            </w:pPr>
            <w:r w:rsidRPr="00E704EE">
              <w:rPr>
                <w:b/>
                <w:bCs/>
                <w:sz w:val="20"/>
                <w:szCs w:val="20"/>
              </w:rPr>
              <w:t>Tourist Information Website</w:t>
            </w:r>
          </w:p>
          <w:p w14:paraId="56123A93" w14:textId="41993E81" w:rsidR="002A6FCB" w:rsidRPr="00E704EE" w:rsidRDefault="002A6FCB" w:rsidP="006658E7">
            <w:pPr>
              <w:rPr>
                <w:color w:val="000000"/>
                <w:sz w:val="20"/>
                <w:szCs w:val="20"/>
              </w:rPr>
            </w:pPr>
            <w:r w:rsidRPr="00E704EE">
              <w:rPr>
                <w:color w:val="000000"/>
                <w:sz w:val="20"/>
                <w:szCs w:val="20"/>
              </w:rPr>
              <w:t>This website was a multimedia responsive website including working shopping cart, contact forms, map and parallax scrolling. It was built using Dreamweaver and the languages HTML, CSS and JavaScript</w:t>
            </w:r>
          </w:p>
          <w:p w14:paraId="2487DEDD" w14:textId="77777777" w:rsidR="002A6FCB" w:rsidRPr="00E704EE" w:rsidRDefault="002A6FCB" w:rsidP="006658E7">
            <w:pPr>
              <w:rPr>
                <w:b/>
                <w:bCs/>
                <w:sz w:val="20"/>
                <w:szCs w:val="20"/>
              </w:rPr>
            </w:pPr>
          </w:p>
          <w:p w14:paraId="00DEEF20" w14:textId="3BE34246" w:rsidR="006658E7" w:rsidRPr="00E704EE" w:rsidRDefault="002A6FCB" w:rsidP="006658E7">
            <w:pPr>
              <w:rPr>
                <w:b/>
                <w:bCs/>
                <w:sz w:val="20"/>
                <w:szCs w:val="20"/>
              </w:rPr>
            </w:pPr>
            <w:r w:rsidRPr="00E704EE">
              <w:rPr>
                <w:b/>
                <w:bCs/>
                <w:sz w:val="20"/>
                <w:szCs w:val="20"/>
              </w:rPr>
              <w:t>Medical Professional Database</w:t>
            </w:r>
          </w:p>
          <w:p w14:paraId="6990FBC2" w14:textId="1660D84C" w:rsidR="006658E7" w:rsidRPr="00E704EE" w:rsidRDefault="002A6FCB" w:rsidP="002A6FCB">
            <w:pPr>
              <w:rPr>
                <w:color w:val="000000"/>
                <w:sz w:val="20"/>
                <w:szCs w:val="20"/>
              </w:rPr>
            </w:pPr>
            <w:r w:rsidRPr="00E704EE">
              <w:rPr>
                <w:color w:val="000000"/>
                <w:sz w:val="20"/>
                <w:szCs w:val="20"/>
              </w:rPr>
              <w:t>I created a database using access and my SQL. I made a database for a GP practice that was fully functional and allowed the user to not only view the records but also allowed the user to create and edit them</w:t>
            </w:r>
            <w:r w:rsidR="00A926B6" w:rsidRPr="00E704EE">
              <w:rPr>
                <w:color w:val="000000"/>
                <w:sz w:val="20"/>
                <w:szCs w:val="20"/>
              </w:rPr>
              <w:t>.</w:t>
            </w:r>
          </w:p>
        </w:tc>
      </w:tr>
    </w:tbl>
    <w:p w14:paraId="66262593" w14:textId="77777777" w:rsidR="001028B9" w:rsidRPr="00E704EE" w:rsidRDefault="001028B9" w:rsidP="0017525C">
      <w:pPr>
        <w:tabs>
          <w:tab w:val="left" w:pos="990"/>
        </w:tabs>
        <w:rPr>
          <w:sz w:val="20"/>
          <w:szCs w:val="20"/>
        </w:rPr>
      </w:pPr>
    </w:p>
    <w:sectPr w:rsidR="001028B9" w:rsidRPr="00E704EE" w:rsidSect="00DE60FF">
      <w:headerReference w:type="default" r:id="rId1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C9AB3" w14:textId="77777777" w:rsidR="00AA17B4" w:rsidRDefault="00AA17B4" w:rsidP="000C45FF">
      <w:r>
        <w:separator/>
      </w:r>
    </w:p>
  </w:endnote>
  <w:endnote w:type="continuationSeparator" w:id="0">
    <w:p w14:paraId="5AE3D6C3" w14:textId="77777777" w:rsidR="00AA17B4" w:rsidRDefault="00AA17B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Quire Sans">
    <w:altName w:val="Quire Sans"/>
    <w:charset w:val="00"/>
    <w:family w:val="swiss"/>
    <w:pitch w:val="variable"/>
    <w:sig w:usb0="A11526FF" w:usb1="8000000A" w:usb2="0001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BAC98" w14:textId="77777777" w:rsidR="00AA17B4" w:rsidRDefault="00AA17B4" w:rsidP="000C45FF">
      <w:r>
        <w:separator/>
      </w:r>
    </w:p>
  </w:footnote>
  <w:footnote w:type="continuationSeparator" w:id="0">
    <w:p w14:paraId="79829A53" w14:textId="77777777" w:rsidR="00AA17B4" w:rsidRDefault="00AA17B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B5F3B" w14:textId="77777777" w:rsidR="003E39EB" w:rsidRDefault="003E39EB">
    <w:pPr>
      <w:pStyle w:val="Header"/>
    </w:pPr>
    <w:r>
      <w:rPr>
        <w:noProof/>
        <w:lang w:val="en-IE" w:eastAsia="en-IE"/>
      </w:rPr>
      <w:drawing>
        <wp:anchor distT="0" distB="0" distL="114300" distR="114300" simplePos="0" relativeHeight="251658240" behindDoc="1" locked="0" layoutInCell="1" allowOverlap="1" wp14:anchorId="1127497B" wp14:editId="2B3AA2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F5120"/>
    <w:multiLevelType w:val="hybridMultilevel"/>
    <w:tmpl w:val="8458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B866948"/>
    <w:multiLevelType w:val="hybridMultilevel"/>
    <w:tmpl w:val="6F740FA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2901AF0"/>
    <w:multiLevelType w:val="hybridMultilevel"/>
    <w:tmpl w:val="5EFC81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FB1362F"/>
    <w:multiLevelType w:val="hybridMultilevel"/>
    <w:tmpl w:val="C7F45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E8D4498"/>
    <w:multiLevelType w:val="hybridMultilevel"/>
    <w:tmpl w:val="8C7847B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8B9"/>
    <w:rsid w:val="0001722E"/>
    <w:rsid w:val="00036450"/>
    <w:rsid w:val="0009021D"/>
    <w:rsid w:val="00094499"/>
    <w:rsid w:val="000C1E19"/>
    <w:rsid w:val="000C45FF"/>
    <w:rsid w:val="000D6376"/>
    <w:rsid w:val="000E3FD1"/>
    <w:rsid w:val="000F5B8E"/>
    <w:rsid w:val="001028B9"/>
    <w:rsid w:val="00112054"/>
    <w:rsid w:val="00150A12"/>
    <w:rsid w:val="001525E1"/>
    <w:rsid w:val="0017525C"/>
    <w:rsid w:val="001766A3"/>
    <w:rsid w:val="00180329"/>
    <w:rsid w:val="00182ED0"/>
    <w:rsid w:val="0019001F"/>
    <w:rsid w:val="0019548D"/>
    <w:rsid w:val="001A2323"/>
    <w:rsid w:val="001A4CA4"/>
    <w:rsid w:val="001A74A5"/>
    <w:rsid w:val="001B1D7A"/>
    <w:rsid w:val="001B2ABD"/>
    <w:rsid w:val="001E0391"/>
    <w:rsid w:val="001E1759"/>
    <w:rsid w:val="001F1ECC"/>
    <w:rsid w:val="002400EB"/>
    <w:rsid w:val="00246616"/>
    <w:rsid w:val="00256CF7"/>
    <w:rsid w:val="00281FD5"/>
    <w:rsid w:val="002A6FCB"/>
    <w:rsid w:val="0030481B"/>
    <w:rsid w:val="003156FC"/>
    <w:rsid w:val="003254B5"/>
    <w:rsid w:val="0035308B"/>
    <w:rsid w:val="0037121F"/>
    <w:rsid w:val="0039187C"/>
    <w:rsid w:val="00395D00"/>
    <w:rsid w:val="003A1B38"/>
    <w:rsid w:val="003A6B7D"/>
    <w:rsid w:val="003B06CA"/>
    <w:rsid w:val="003E39EB"/>
    <w:rsid w:val="003F34C6"/>
    <w:rsid w:val="004071FC"/>
    <w:rsid w:val="00415F63"/>
    <w:rsid w:val="004302BC"/>
    <w:rsid w:val="00445947"/>
    <w:rsid w:val="00476213"/>
    <w:rsid w:val="004813B3"/>
    <w:rsid w:val="00493774"/>
    <w:rsid w:val="00496591"/>
    <w:rsid w:val="004B6E1B"/>
    <w:rsid w:val="004C63E4"/>
    <w:rsid w:val="004D3011"/>
    <w:rsid w:val="0051515B"/>
    <w:rsid w:val="005262AC"/>
    <w:rsid w:val="00530C0C"/>
    <w:rsid w:val="005472CB"/>
    <w:rsid w:val="00553308"/>
    <w:rsid w:val="005D72D3"/>
    <w:rsid w:val="005E39D5"/>
    <w:rsid w:val="00600670"/>
    <w:rsid w:val="0062123A"/>
    <w:rsid w:val="00646E75"/>
    <w:rsid w:val="006542E1"/>
    <w:rsid w:val="006658E7"/>
    <w:rsid w:val="0067366D"/>
    <w:rsid w:val="006771D0"/>
    <w:rsid w:val="006861C5"/>
    <w:rsid w:val="006F581C"/>
    <w:rsid w:val="00707D9C"/>
    <w:rsid w:val="0071393E"/>
    <w:rsid w:val="00715FCB"/>
    <w:rsid w:val="00743101"/>
    <w:rsid w:val="00764301"/>
    <w:rsid w:val="007754C0"/>
    <w:rsid w:val="007775E1"/>
    <w:rsid w:val="007867A0"/>
    <w:rsid w:val="007927F5"/>
    <w:rsid w:val="00794DEC"/>
    <w:rsid w:val="007B5A01"/>
    <w:rsid w:val="00802CA0"/>
    <w:rsid w:val="008102A5"/>
    <w:rsid w:val="00825E86"/>
    <w:rsid w:val="008538AC"/>
    <w:rsid w:val="0086201D"/>
    <w:rsid w:val="008B58B4"/>
    <w:rsid w:val="008C3E9C"/>
    <w:rsid w:val="008D2DEE"/>
    <w:rsid w:val="008E226B"/>
    <w:rsid w:val="009260CD"/>
    <w:rsid w:val="00952C25"/>
    <w:rsid w:val="00971206"/>
    <w:rsid w:val="009D745D"/>
    <w:rsid w:val="00A2118D"/>
    <w:rsid w:val="00A732CE"/>
    <w:rsid w:val="00A876A6"/>
    <w:rsid w:val="00A926B6"/>
    <w:rsid w:val="00A96538"/>
    <w:rsid w:val="00AA17B4"/>
    <w:rsid w:val="00AD76E2"/>
    <w:rsid w:val="00AF0A4F"/>
    <w:rsid w:val="00B02D88"/>
    <w:rsid w:val="00B20152"/>
    <w:rsid w:val="00B359E4"/>
    <w:rsid w:val="00B57D98"/>
    <w:rsid w:val="00B646BC"/>
    <w:rsid w:val="00B65322"/>
    <w:rsid w:val="00B70850"/>
    <w:rsid w:val="00B864E9"/>
    <w:rsid w:val="00BC3D4B"/>
    <w:rsid w:val="00BC50B3"/>
    <w:rsid w:val="00BE5EAE"/>
    <w:rsid w:val="00C015BC"/>
    <w:rsid w:val="00C04690"/>
    <w:rsid w:val="00C066B6"/>
    <w:rsid w:val="00C32EEA"/>
    <w:rsid w:val="00C33F40"/>
    <w:rsid w:val="00C350C6"/>
    <w:rsid w:val="00C37BA1"/>
    <w:rsid w:val="00C4674C"/>
    <w:rsid w:val="00C506CF"/>
    <w:rsid w:val="00C665B5"/>
    <w:rsid w:val="00C72BED"/>
    <w:rsid w:val="00C9578B"/>
    <w:rsid w:val="00CB0055"/>
    <w:rsid w:val="00CC78E2"/>
    <w:rsid w:val="00CE20F2"/>
    <w:rsid w:val="00CE7A25"/>
    <w:rsid w:val="00D117C4"/>
    <w:rsid w:val="00D1266C"/>
    <w:rsid w:val="00D2522B"/>
    <w:rsid w:val="00D34718"/>
    <w:rsid w:val="00D422DE"/>
    <w:rsid w:val="00D5459D"/>
    <w:rsid w:val="00D72E97"/>
    <w:rsid w:val="00D93656"/>
    <w:rsid w:val="00D95538"/>
    <w:rsid w:val="00D9750B"/>
    <w:rsid w:val="00DA1F4D"/>
    <w:rsid w:val="00DD172A"/>
    <w:rsid w:val="00DE60FF"/>
    <w:rsid w:val="00DF2814"/>
    <w:rsid w:val="00E13A6E"/>
    <w:rsid w:val="00E25A26"/>
    <w:rsid w:val="00E26BBA"/>
    <w:rsid w:val="00E371EE"/>
    <w:rsid w:val="00E4381A"/>
    <w:rsid w:val="00E5562C"/>
    <w:rsid w:val="00E55D74"/>
    <w:rsid w:val="00E573C5"/>
    <w:rsid w:val="00E704EE"/>
    <w:rsid w:val="00E7120C"/>
    <w:rsid w:val="00EE79B8"/>
    <w:rsid w:val="00F60274"/>
    <w:rsid w:val="00F77FB9"/>
    <w:rsid w:val="00F90C6E"/>
    <w:rsid w:val="00FB068F"/>
    <w:rsid w:val="00FB4F64"/>
    <w:rsid w:val="00FF382A"/>
    <w:rsid w:val="00FF73ED"/>
    <w:rsid w:val="0A55D0BA"/>
    <w:rsid w:val="0D848BAD"/>
    <w:rsid w:val="7A3B5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D5B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2F5496"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C45911"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2F5496"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NormalWeb">
    <w:name w:val="Normal (Web)"/>
    <w:basedOn w:val="Normal"/>
    <w:uiPriority w:val="99"/>
    <w:semiHidden/>
    <w:unhideWhenUsed/>
    <w:rsid w:val="00971206"/>
    <w:pPr>
      <w:spacing w:before="100" w:beforeAutospacing="1" w:after="100" w:afterAutospacing="1"/>
    </w:pPr>
    <w:rPr>
      <w:rFonts w:ascii="Times New Roman" w:eastAsia="Times New Roman" w:hAnsi="Times New Roman" w:cs="Times New Roman"/>
      <w:sz w:val="24"/>
      <w:szCs w:val="24"/>
      <w:lang w:val="en-IE" w:eastAsia="en-IE"/>
    </w:rPr>
  </w:style>
  <w:style w:type="paragraph" w:styleId="NoSpacing">
    <w:name w:val="No Spacing"/>
    <w:link w:val="NoSpacingChar"/>
    <w:uiPriority w:val="1"/>
    <w:qFormat/>
    <w:rsid w:val="00395D00"/>
    <w:rPr>
      <w:sz w:val="18"/>
      <w:szCs w:val="22"/>
    </w:rPr>
  </w:style>
  <w:style w:type="paragraph" w:styleId="ListParagraph">
    <w:name w:val="List Paragraph"/>
    <w:basedOn w:val="Normal"/>
    <w:uiPriority w:val="34"/>
    <w:semiHidden/>
    <w:qFormat/>
    <w:rsid w:val="006658E7"/>
    <w:pPr>
      <w:ind w:left="720"/>
      <w:contextualSpacing/>
    </w:pPr>
  </w:style>
  <w:style w:type="character" w:styleId="UnresolvedMention">
    <w:name w:val="Unresolved Mention"/>
    <w:basedOn w:val="DefaultParagraphFont"/>
    <w:uiPriority w:val="99"/>
    <w:semiHidden/>
    <w:unhideWhenUsed/>
    <w:rsid w:val="00D72E97"/>
    <w:rPr>
      <w:color w:val="605E5C"/>
      <w:shd w:val="clear" w:color="auto" w:fill="E1DFDD"/>
    </w:rPr>
  </w:style>
  <w:style w:type="character" w:customStyle="1" w:styleId="NoSpacingChar">
    <w:name w:val="No Spacing Char"/>
    <w:basedOn w:val="DefaultParagraphFont"/>
    <w:link w:val="NoSpacing"/>
    <w:uiPriority w:val="1"/>
    <w:rsid w:val="00DE60FF"/>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7154">
      <w:bodyDiv w:val="1"/>
      <w:marLeft w:val="0"/>
      <w:marRight w:val="0"/>
      <w:marTop w:val="0"/>
      <w:marBottom w:val="0"/>
      <w:divBdr>
        <w:top w:val="none" w:sz="0" w:space="0" w:color="auto"/>
        <w:left w:val="none" w:sz="0" w:space="0" w:color="auto"/>
        <w:bottom w:val="none" w:sz="0" w:space="0" w:color="auto"/>
        <w:right w:val="none" w:sz="0" w:space="0" w:color="auto"/>
      </w:divBdr>
    </w:div>
    <w:div w:id="313490190">
      <w:bodyDiv w:val="1"/>
      <w:marLeft w:val="0"/>
      <w:marRight w:val="0"/>
      <w:marTop w:val="0"/>
      <w:marBottom w:val="0"/>
      <w:divBdr>
        <w:top w:val="none" w:sz="0" w:space="0" w:color="auto"/>
        <w:left w:val="none" w:sz="0" w:space="0" w:color="auto"/>
        <w:bottom w:val="none" w:sz="0" w:space="0" w:color="auto"/>
        <w:right w:val="none" w:sz="0" w:space="0" w:color="auto"/>
      </w:divBdr>
    </w:div>
    <w:div w:id="748581829">
      <w:bodyDiv w:val="1"/>
      <w:marLeft w:val="0"/>
      <w:marRight w:val="0"/>
      <w:marTop w:val="0"/>
      <w:marBottom w:val="0"/>
      <w:divBdr>
        <w:top w:val="none" w:sz="0" w:space="0" w:color="auto"/>
        <w:left w:val="none" w:sz="0" w:space="0" w:color="auto"/>
        <w:bottom w:val="none" w:sz="0" w:space="0" w:color="auto"/>
        <w:right w:val="none" w:sz="0" w:space="0" w:color="auto"/>
      </w:divBdr>
    </w:div>
    <w:div w:id="113838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louise-gallagher-35b6511b7/"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Louiseegallagher1696@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Willie.ODonnell@nwrc.ac.uk"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atricia.Jennings@nwrc.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C56B4B0E0C49F3823F9631FC6D2002"/>
        <w:category>
          <w:name w:val="General"/>
          <w:gallery w:val="placeholder"/>
        </w:category>
        <w:types>
          <w:type w:val="bbPlcHdr"/>
        </w:types>
        <w:behaviors>
          <w:behavior w:val="content"/>
        </w:behaviors>
        <w:guid w:val="{30BE2CA7-4F25-4DB9-9CB1-9637E00B3774}"/>
      </w:docPartPr>
      <w:docPartBody>
        <w:p w:rsidR="003F34C6" w:rsidRDefault="003F34C6">
          <w:pPr>
            <w:pStyle w:val="1AC56B4B0E0C49F3823F9631FC6D2002"/>
          </w:pPr>
          <w:r w:rsidRPr="00CB0055">
            <w:t>Contact</w:t>
          </w:r>
        </w:p>
      </w:docPartBody>
    </w:docPart>
    <w:docPart>
      <w:docPartPr>
        <w:name w:val="17F5815A4F394B859E0FC030728230CD"/>
        <w:category>
          <w:name w:val="General"/>
          <w:gallery w:val="placeholder"/>
        </w:category>
        <w:types>
          <w:type w:val="bbPlcHdr"/>
        </w:types>
        <w:behaviors>
          <w:behavior w:val="content"/>
        </w:behaviors>
        <w:guid w:val="{973CEE25-00B8-4F69-A569-5E3AB1EB46C8}"/>
      </w:docPartPr>
      <w:docPartBody>
        <w:p w:rsidR="003F34C6" w:rsidRDefault="003F34C6">
          <w:pPr>
            <w:pStyle w:val="17F5815A4F394B859E0FC030728230CD"/>
          </w:pPr>
          <w:r w:rsidRPr="004D3011">
            <w:t>PHONE:</w:t>
          </w:r>
        </w:p>
      </w:docPartBody>
    </w:docPart>
    <w:docPart>
      <w:docPartPr>
        <w:name w:val="EB51A98EEB7D4CAFA276A12A8D9099B4"/>
        <w:category>
          <w:name w:val="General"/>
          <w:gallery w:val="placeholder"/>
        </w:category>
        <w:types>
          <w:type w:val="bbPlcHdr"/>
        </w:types>
        <w:behaviors>
          <w:behavior w:val="content"/>
        </w:behaviors>
        <w:guid w:val="{6A21E546-87C1-4944-8113-1C76FF3DE6C0}"/>
      </w:docPartPr>
      <w:docPartBody>
        <w:p w:rsidR="003F34C6" w:rsidRDefault="003F34C6">
          <w:pPr>
            <w:pStyle w:val="EB51A98EEB7D4CAFA276A12A8D9099B4"/>
          </w:pPr>
          <w:r w:rsidRPr="004D3011">
            <w:t>EMAIL:</w:t>
          </w:r>
        </w:p>
      </w:docPartBody>
    </w:docPart>
    <w:docPart>
      <w:docPartPr>
        <w:name w:val="D2DDD40806C2485A925AEBD86BD43A96"/>
        <w:category>
          <w:name w:val="General"/>
          <w:gallery w:val="placeholder"/>
        </w:category>
        <w:types>
          <w:type w:val="bbPlcHdr"/>
        </w:types>
        <w:behaviors>
          <w:behavior w:val="content"/>
        </w:behaviors>
        <w:guid w:val="{8CAB4AFA-FB12-476D-89BD-F1E698D7A684}"/>
      </w:docPartPr>
      <w:docPartBody>
        <w:p w:rsidR="00AC17D8" w:rsidRDefault="00F66E58" w:rsidP="00F66E58">
          <w:pPr>
            <w:pStyle w:val="D2DDD40806C2485A925AEBD86BD43A96"/>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Quire Sans">
    <w:altName w:val="Quire Sans"/>
    <w:charset w:val="00"/>
    <w:family w:val="swiss"/>
    <w:pitch w:val="variable"/>
    <w:sig w:usb0="A11526FF" w:usb1="8000000A" w:usb2="0001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4C6"/>
    <w:rsid w:val="0008585B"/>
    <w:rsid w:val="003F34C6"/>
    <w:rsid w:val="009338A5"/>
    <w:rsid w:val="009418EC"/>
    <w:rsid w:val="0098067E"/>
    <w:rsid w:val="009A570C"/>
    <w:rsid w:val="009D2FA1"/>
    <w:rsid w:val="00AC17D8"/>
    <w:rsid w:val="00B96BB3"/>
    <w:rsid w:val="00CA4E47"/>
    <w:rsid w:val="00EE56C6"/>
    <w:rsid w:val="00F57B2C"/>
    <w:rsid w:val="00F66E58"/>
    <w:rsid w:val="00FF62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F66E58"/>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56B4B0E0C49F3823F9631FC6D2002">
    <w:name w:val="1AC56B4B0E0C49F3823F9631FC6D2002"/>
  </w:style>
  <w:style w:type="paragraph" w:customStyle="1" w:styleId="17F5815A4F394B859E0FC030728230CD">
    <w:name w:val="17F5815A4F394B859E0FC030728230CD"/>
  </w:style>
  <w:style w:type="paragraph" w:customStyle="1" w:styleId="EB51A98EEB7D4CAFA276A12A8D9099B4">
    <w:name w:val="EB51A98EEB7D4CAFA276A12A8D9099B4"/>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F66E58"/>
    <w:rPr>
      <w:rFonts w:asciiTheme="majorHAnsi" w:eastAsiaTheme="majorEastAsia" w:hAnsiTheme="majorHAnsi" w:cstheme="majorBidi"/>
      <w:b/>
      <w:bCs/>
      <w:caps/>
      <w:szCs w:val="26"/>
      <w:lang w:val="en-US" w:eastAsia="ja-JP"/>
    </w:rPr>
  </w:style>
  <w:style w:type="paragraph" w:customStyle="1" w:styleId="D2DDD40806C2485A925AEBD86BD43A96">
    <w:name w:val="D2DDD40806C2485A925AEBD86BD43A96"/>
    <w:rsid w:val="00F66E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Pine View
Mountain Top
Letterkenny
Donegal
F92A7D6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F9100B6-52C1-43A0-84EF-526D7EA7FE88}">
  <ds:schemaRefs>
    <ds:schemaRef ds:uri="http://schemas.openxmlformats.org/officeDocument/2006/bibliography"/>
  </ds:schemaRefs>
</ds:datastoreItem>
</file>

<file path=customXml/itemProps5.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3</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Louise Gallagher</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Louise Gallagher</dc:title>
  <dc:subject/>
  <dc:creator/>
  <cp:keywords/>
  <dc:description/>
  <cp:lastModifiedBy/>
  <cp:revision>1</cp:revision>
  <dcterms:created xsi:type="dcterms:W3CDTF">2021-11-16T12:42:00Z</dcterms:created>
  <dcterms:modified xsi:type="dcterms:W3CDTF">2021-11-16T13:19:00Z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